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763B4" w14:textId="4734C8C7" w:rsidR="005B0926" w:rsidRDefault="00440330" w:rsidP="005B0926">
      <w:pPr>
        <w:pStyle w:val="Title"/>
      </w:pPr>
      <w:sdt>
        <w:sdtPr>
          <w:alias w:val="Title:"/>
          <w:tag w:val="Title:"/>
          <w:id w:val="726351117"/>
          <w:placeholder>
            <w:docPart w:val="EA6C1222C65E4F899F55EE9A844FC6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B0926">
            <w:t>Assignment IV– Individual Take Home Assignment</w:t>
          </w:r>
        </w:sdtContent>
      </w:sdt>
    </w:p>
    <w:p w14:paraId="4BE8E3B4" w14:textId="77777777" w:rsidR="005B0926" w:rsidRDefault="005B0926" w:rsidP="005B0926">
      <w:pPr>
        <w:pStyle w:val="Title2"/>
      </w:pPr>
      <w:r>
        <w:t>Rahul S. Kalubowila</w:t>
      </w:r>
    </w:p>
    <w:p w14:paraId="40745F23" w14:textId="77777777" w:rsidR="005B0926" w:rsidRDefault="005B0926" w:rsidP="005B0926">
      <w:pPr>
        <w:pStyle w:val="Title2"/>
      </w:pPr>
      <w:r>
        <w:t>Department of Statistics, University of Colombo</w:t>
      </w:r>
    </w:p>
    <w:p w14:paraId="4B728706" w14:textId="77777777" w:rsidR="005B0926" w:rsidRDefault="005B0926" w:rsidP="005B0926">
      <w:pPr>
        <w:pStyle w:val="Title"/>
      </w:pPr>
      <w:r>
        <w:t>IS 3005</w:t>
      </w:r>
    </w:p>
    <w:p w14:paraId="03B2CBB2" w14:textId="77777777" w:rsidR="005B0926" w:rsidRDefault="005B0926" w:rsidP="005B0926">
      <w:pPr>
        <w:pStyle w:val="Title2"/>
        <w:tabs>
          <w:tab w:val="center" w:pos="4680"/>
          <w:tab w:val="right" w:pos="9360"/>
        </w:tabs>
        <w:jc w:val="left"/>
      </w:pPr>
      <w:r>
        <w:tab/>
        <w:t>2016S16026 | S13581</w:t>
      </w:r>
      <w:r>
        <w:tab/>
      </w:r>
    </w:p>
    <w:p w14:paraId="7D3D2F52" w14:textId="77777777" w:rsidR="005B0926" w:rsidRDefault="005B0926" w:rsidP="005B0926">
      <w:pPr>
        <w:pStyle w:val="Title2"/>
        <w:tabs>
          <w:tab w:val="center" w:pos="4680"/>
          <w:tab w:val="right" w:pos="9360"/>
        </w:tabs>
        <w:jc w:val="left"/>
      </w:pPr>
    </w:p>
    <w:p w14:paraId="2F4D5DD1" w14:textId="77777777" w:rsidR="005B0926" w:rsidRDefault="005B0926" w:rsidP="005B0926">
      <w:pPr>
        <w:pStyle w:val="Title2"/>
        <w:tabs>
          <w:tab w:val="center" w:pos="4680"/>
          <w:tab w:val="right" w:pos="9360"/>
        </w:tabs>
        <w:jc w:val="left"/>
      </w:pPr>
    </w:p>
    <w:p w14:paraId="4614ECAC" w14:textId="77777777" w:rsidR="005B0926" w:rsidRDefault="005B0926" w:rsidP="005B0926">
      <w:pPr>
        <w:pStyle w:val="Title2"/>
        <w:tabs>
          <w:tab w:val="center" w:pos="4680"/>
          <w:tab w:val="right" w:pos="9360"/>
        </w:tabs>
        <w:jc w:val="left"/>
      </w:pPr>
    </w:p>
    <w:p w14:paraId="2BC862D8" w14:textId="77777777" w:rsidR="005B0926" w:rsidRDefault="005B0926" w:rsidP="005B0926">
      <w:pPr>
        <w:pStyle w:val="Title2"/>
        <w:tabs>
          <w:tab w:val="center" w:pos="4680"/>
          <w:tab w:val="right" w:pos="9360"/>
        </w:tabs>
        <w:jc w:val="left"/>
      </w:pPr>
    </w:p>
    <w:p w14:paraId="4184C293" w14:textId="77777777" w:rsidR="005B0926" w:rsidRDefault="005B0926" w:rsidP="005B0926">
      <w:pPr>
        <w:pStyle w:val="Title2"/>
        <w:tabs>
          <w:tab w:val="center" w:pos="4680"/>
          <w:tab w:val="right" w:pos="9360"/>
        </w:tabs>
        <w:jc w:val="left"/>
      </w:pPr>
    </w:p>
    <w:p w14:paraId="1D294D88" w14:textId="77777777" w:rsidR="005B0926" w:rsidRDefault="005B0926" w:rsidP="005B0926">
      <w:pPr>
        <w:pStyle w:val="Title2"/>
        <w:tabs>
          <w:tab w:val="center" w:pos="4680"/>
          <w:tab w:val="right" w:pos="9360"/>
        </w:tabs>
        <w:jc w:val="left"/>
      </w:pPr>
    </w:p>
    <w:p w14:paraId="549022DC" w14:textId="77777777" w:rsidR="005B0926" w:rsidRDefault="005B0926" w:rsidP="005B0926">
      <w:pPr>
        <w:pStyle w:val="Title2"/>
        <w:tabs>
          <w:tab w:val="center" w:pos="4680"/>
          <w:tab w:val="right" w:pos="9360"/>
        </w:tabs>
        <w:jc w:val="left"/>
      </w:pPr>
    </w:p>
    <w:p w14:paraId="38964490" w14:textId="77777777" w:rsidR="005B0926" w:rsidRDefault="005B0926" w:rsidP="005B0926">
      <w:pPr>
        <w:pStyle w:val="Title2"/>
        <w:tabs>
          <w:tab w:val="center" w:pos="4680"/>
          <w:tab w:val="right" w:pos="9360"/>
        </w:tabs>
        <w:jc w:val="left"/>
      </w:pPr>
    </w:p>
    <w:sdt>
      <w:sdtPr>
        <w:rPr>
          <w:rFonts w:asciiTheme="minorHAnsi" w:eastAsiaTheme="minorEastAsia" w:hAnsiTheme="minorHAnsi" w:cstheme="minorBidi"/>
          <w:b w:val="0"/>
          <w:szCs w:val="24"/>
        </w:rPr>
        <w:id w:val="-2017834262"/>
        <w:docPartObj>
          <w:docPartGallery w:val="Table of Contents"/>
          <w:docPartUnique/>
        </w:docPartObj>
      </w:sdtPr>
      <w:sdtEndPr>
        <w:rPr>
          <w:bCs/>
          <w:noProof/>
        </w:rPr>
      </w:sdtEndPr>
      <w:sdtContent>
        <w:p w14:paraId="77D11EB4" w14:textId="77777777" w:rsidR="005B0926" w:rsidRDefault="005B0926" w:rsidP="005B0926">
          <w:pPr>
            <w:pStyle w:val="TOCHeading"/>
          </w:pPr>
          <w:r>
            <w:t>Contents</w:t>
          </w:r>
        </w:p>
        <w:p w14:paraId="08222569" w14:textId="734B13D1" w:rsidR="009E6DB0" w:rsidRDefault="005B0926">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33779979" w:history="1">
            <w:r w:rsidR="009E6DB0" w:rsidRPr="00690AAA">
              <w:rPr>
                <w:rStyle w:val="Hyperlink"/>
                <w:noProof/>
              </w:rPr>
              <w:t>Acknowledgment</w:t>
            </w:r>
            <w:r w:rsidR="009E6DB0">
              <w:rPr>
                <w:noProof/>
                <w:webHidden/>
              </w:rPr>
              <w:tab/>
            </w:r>
            <w:r w:rsidR="009E6DB0">
              <w:rPr>
                <w:noProof/>
                <w:webHidden/>
              </w:rPr>
              <w:fldChar w:fldCharType="begin"/>
            </w:r>
            <w:r w:rsidR="009E6DB0">
              <w:rPr>
                <w:noProof/>
                <w:webHidden/>
              </w:rPr>
              <w:instrText xml:space="preserve"> PAGEREF _Toc33779979 \h </w:instrText>
            </w:r>
            <w:r w:rsidR="009E6DB0">
              <w:rPr>
                <w:noProof/>
                <w:webHidden/>
              </w:rPr>
            </w:r>
            <w:r w:rsidR="009E6DB0">
              <w:rPr>
                <w:noProof/>
                <w:webHidden/>
              </w:rPr>
              <w:fldChar w:fldCharType="separate"/>
            </w:r>
            <w:r w:rsidR="009E6DB0">
              <w:rPr>
                <w:noProof/>
                <w:webHidden/>
              </w:rPr>
              <w:t>3</w:t>
            </w:r>
            <w:r w:rsidR="009E6DB0">
              <w:rPr>
                <w:noProof/>
                <w:webHidden/>
              </w:rPr>
              <w:fldChar w:fldCharType="end"/>
            </w:r>
          </w:hyperlink>
        </w:p>
        <w:p w14:paraId="2101D456" w14:textId="380E3965" w:rsidR="009E6DB0" w:rsidRDefault="009E6DB0">
          <w:pPr>
            <w:pStyle w:val="TOC1"/>
            <w:tabs>
              <w:tab w:val="right" w:leader="dot" w:pos="9350"/>
            </w:tabs>
            <w:rPr>
              <w:noProof/>
              <w:kern w:val="0"/>
              <w:sz w:val="22"/>
              <w:szCs w:val="22"/>
              <w:lang w:eastAsia="en-US"/>
            </w:rPr>
          </w:pPr>
          <w:hyperlink w:anchor="_Toc33779980" w:history="1">
            <w:r w:rsidRPr="00690AAA">
              <w:rPr>
                <w:rStyle w:val="Hyperlink"/>
                <w:noProof/>
              </w:rPr>
              <w:t>Executive Summary</w:t>
            </w:r>
            <w:r>
              <w:rPr>
                <w:noProof/>
                <w:webHidden/>
              </w:rPr>
              <w:tab/>
            </w:r>
            <w:r>
              <w:rPr>
                <w:noProof/>
                <w:webHidden/>
              </w:rPr>
              <w:fldChar w:fldCharType="begin"/>
            </w:r>
            <w:r>
              <w:rPr>
                <w:noProof/>
                <w:webHidden/>
              </w:rPr>
              <w:instrText xml:space="preserve"> PAGEREF _Toc33779980 \h </w:instrText>
            </w:r>
            <w:r>
              <w:rPr>
                <w:noProof/>
                <w:webHidden/>
              </w:rPr>
            </w:r>
            <w:r>
              <w:rPr>
                <w:noProof/>
                <w:webHidden/>
              </w:rPr>
              <w:fldChar w:fldCharType="separate"/>
            </w:r>
            <w:r>
              <w:rPr>
                <w:noProof/>
                <w:webHidden/>
              </w:rPr>
              <w:t>3</w:t>
            </w:r>
            <w:r>
              <w:rPr>
                <w:noProof/>
                <w:webHidden/>
              </w:rPr>
              <w:fldChar w:fldCharType="end"/>
            </w:r>
          </w:hyperlink>
        </w:p>
        <w:p w14:paraId="5E3B9AA4" w14:textId="3E6D7FD7" w:rsidR="009E6DB0" w:rsidRDefault="009E6DB0">
          <w:pPr>
            <w:pStyle w:val="TOC1"/>
            <w:tabs>
              <w:tab w:val="right" w:leader="dot" w:pos="9350"/>
            </w:tabs>
            <w:rPr>
              <w:noProof/>
              <w:kern w:val="0"/>
              <w:sz w:val="22"/>
              <w:szCs w:val="22"/>
              <w:lang w:eastAsia="en-US"/>
            </w:rPr>
          </w:pPr>
          <w:hyperlink w:anchor="_Toc33779981" w:history="1">
            <w:r w:rsidRPr="00690AAA">
              <w:rPr>
                <w:rStyle w:val="Hyperlink"/>
                <w:noProof/>
              </w:rPr>
              <w:t>Introduction</w:t>
            </w:r>
            <w:r>
              <w:rPr>
                <w:noProof/>
                <w:webHidden/>
              </w:rPr>
              <w:tab/>
            </w:r>
            <w:r>
              <w:rPr>
                <w:noProof/>
                <w:webHidden/>
              </w:rPr>
              <w:fldChar w:fldCharType="begin"/>
            </w:r>
            <w:r>
              <w:rPr>
                <w:noProof/>
                <w:webHidden/>
              </w:rPr>
              <w:instrText xml:space="preserve"> PAGEREF _Toc33779981 \h </w:instrText>
            </w:r>
            <w:r>
              <w:rPr>
                <w:noProof/>
                <w:webHidden/>
              </w:rPr>
            </w:r>
            <w:r>
              <w:rPr>
                <w:noProof/>
                <w:webHidden/>
              </w:rPr>
              <w:fldChar w:fldCharType="separate"/>
            </w:r>
            <w:r>
              <w:rPr>
                <w:noProof/>
                <w:webHidden/>
              </w:rPr>
              <w:t>4</w:t>
            </w:r>
            <w:r>
              <w:rPr>
                <w:noProof/>
                <w:webHidden/>
              </w:rPr>
              <w:fldChar w:fldCharType="end"/>
            </w:r>
          </w:hyperlink>
        </w:p>
        <w:p w14:paraId="2FA876A5" w14:textId="5C67B4AC" w:rsidR="009E6DB0" w:rsidRDefault="009E6DB0">
          <w:pPr>
            <w:pStyle w:val="TOC2"/>
            <w:tabs>
              <w:tab w:val="right" w:leader="dot" w:pos="9350"/>
            </w:tabs>
            <w:rPr>
              <w:noProof/>
              <w:kern w:val="0"/>
              <w:sz w:val="22"/>
              <w:szCs w:val="22"/>
              <w:lang w:eastAsia="en-US"/>
            </w:rPr>
          </w:pPr>
          <w:hyperlink w:anchor="_Toc33779982" w:history="1">
            <w:r w:rsidRPr="00690AAA">
              <w:rPr>
                <w:rStyle w:val="Hyperlink"/>
                <w:noProof/>
              </w:rPr>
              <w:t>Outline</w:t>
            </w:r>
            <w:r>
              <w:rPr>
                <w:noProof/>
                <w:webHidden/>
              </w:rPr>
              <w:tab/>
            </w:r>
            <w:r>
              <w:rPr>
                <w:noProof/>
                <w:webHidden/>
              </w:rPr>
              <w:fldChar w:fldCharType="begin"/>
            </w:r>
            <w:r>
              <w:rPr>
                <w:noProof/>
                <w:webHidden/>
              </w:rPr>
              <w:instrText xml:space="preserve"> PAGEREF _Toc33779982 \h </w:instrText>
            </w:r>
            <w:r>
              <w:rPr>
                <w:noProof/>
                <w:webHidden/>
              </w:rPr>
            </w:r>
            <w:r>
              <w:rPr>
                <w:noProof/>
                <w:webHidden/>
              </w:rPr>
              <w:fldChar w:fldCharType="separate"/>
            </w:r>
            <w:r>
              <w:rPr>
                <w:noProof/>
                <w:webHidden/>
              </w:rPr>
              <w:t>4</w:t>
            </w:r>
            <w:r>
              <w:rPr>
                <w:noProof/>
                <w:webHidden/>
              </w:rPr>
              <w:fldChar w:fldCharType="end"/>
            </w:r>
          </w:hyperlink>
        </w:p>
        <w:p w14:paraId="6CDC7573" w14:textId="6F42BD93" w:rsidR="009E6DB0" w:rsidRDefault="009E6DB0">
          <w:pPr>
            <w:pStyle w:val="TOC2"/>
            <w:tabs>
              <w:tab w:val="right" w:leader="dot" w:pos="9350"/>
            </w:tabs>
            <w:rPr>
              <w:noProof/>
              <w:kern w:val="0"/>
              <w:sz w:val="22"/>
              <w:szCs w:val="22"/>
              <w:lang w:eastAsia="en-US"/>
            </w:rPr>
          </w:pPr>
          <w:hyperlink w:anchor="_Toc33779983" w:history="1">
            <w:r w:rsidRPr="00690AAA">
              <w:rPr>
                <w:rStyle w:val="Hyperlink"/>
                <w:noProof/>
              </w:rPr>
              <w:t>Data</w:t>
            </w:r>
            <w:r>
              <w:rPr>
                <w:noProof/>
                <w:webHidden/>
              </w:rPr>
              <w:tab/>
            </w:r>
            <w:r>
              <w:rPr>
                <w:noProof/>
                <w:webHidden/>
              </w:rPr>
              <w:fldChar w:fldCharType="begin"/>
            </w:r>
            <w:r>
              <w:rPr>
                <w:noProof/>
                <w:webHidden/>
              </w:rPr>
              <w:instrText xml:space="preserve"> PAGEREF _Toc33779983 \h </w:instrText>
            </w:r>
            <w:r>
              <w:rPr>
                <w:noProof/>
                <w:webHidden/>
              </w:rPr>
            </w:r>
            <w:r>
              <w:rPr>
                <w:noProof/>
                <w:webHidden/>
              </w:rPr>
              <w:fldChar w:fldCharType="separate"/>
            </w:r>
            <w:r>
              <w:rPr>
                <w:noProof/>
                <w:webHidden/>
              </w:rPr>
              <w:t>4</w:t>
            </w:r>
            <w:r>
              <w:rPr>
                <w:noProof/>
                <w:webHidden/>
              </w:rPr>
              <w:fldChar w:fldCharType="end"/>
            </w:r>
          </w:hyperlink>
        </w:p>
        <w:p w14:paraId="6092B0FD" w14:textId="358BB58E" w:rsidR="009E6DB0" w:rsidRDefault="009E6DB0">
          <w:pPr>
            <w:pStyle w:val="TOC2"/>
            <w:tabs>
              <w:tab w:val="right" w:leader="dot" w:pos="9350"/>
            </w:tabs>
            <w:rPr>
              <w:noProof/>
              <w:kern w:val="0"/>
              <w:sz w:val="22"/>
              <w:szCs w:val="22"/>
              <w:lang w:eastAsia="en-US"/>
            </w:rPr>
          </w:pPr>
          <w:hyperlink w:anchor="_Toc33779984" w:history="1">
            <w:r w:rsidRPr="00690AAA">
              <w:rPr>
                <w:rStyle w:val="Hyperlink"/>
                <w:noProof/>
              </w:rPr>
              <w:t>Methodology</w:t>
            </w:r>
            <w:r>
              <w:rPr>
                <w:noProof/>
                <w:webHidden/>
              </w:rPr>
              <w:tab/>
            </w:r>
            <w:r>
              <w:rPr>
                <w:noProof/>
                <w:webHidden/>
              </w:rPr>
              <w:fldChar w:fldCharType="begin"/>
            </w:r>
            <w:r>
              <w:rPr>
                <w:noProof/>
                <w:webHidden/>
              </w:rPr>
              <w:instrText xml:space="preserve"> PAGEREF _Toc33779984 \h </w:instrText>
            </w:r>
            <w:r>
              <w:rPr>
                <w:noProof/>
                <w:webHidden/>
              </w:rPr>
            </w:r>
            <w:r>
              <w:rPr>
                <w:noProof/>
                <w:webHidden/>
              </w:rPr>
              <w:fldChar w:fldCharType="separate"/>
            </w:r>
            <w:r>
              <w:rPr>
                <w:noProof/>
                <w:webHidden/>
              </w:rPr>
              <w:t>4</w:t>
            </w:r>
            <w:r>
              <w:rPr>
                <w:noProof/>
                <w:webHidden/>
              </w:rPr>
              <w:fldChar w:fldCharType="end"/>
            </w:r>
          </w:hyperlink>
        </w:p>
        <w:p w14:paraId="769CCF9F" w14:textId="055A9606" w:rsidR="009E6DB0" w:rsidRDefault="009E6DB0">
          <w:pPr>
            <w:pStyle w:val="TOC2"/>
            <w:tabs>
              <w:tab w:val="right" w:leader="dot" w:pos="9350"/>
            </w:tabs>
            <w:rPr>
              <w:noProof/>
              <w:kern w:val="0"/>
              <w:sz w:val="22"/>
              <w:szCs w:val="22"/>
              <w:lang w:eastAsia="en-US"/>
            </w:rPr>
          </w:pPr>
          <w:hyperlink w:anchor="_Toc33779985" w:history="1">
            <w:r w:rsidRPr="00690AAA">
              <w:rPr>
                <w:rStyle w:val="Hyperlink"/>
                <w:noProof/>
              </w:rPr>
              <w:t>Objectives</w:t>
            </w:r>
            <w:r>
              <w:rPr>
                <w:noProof/>
                <w:webHidden/>
              </w:rPr>
              <w:tab/>
            </w:r>
            <w:r>
              <w:rPr>
                <w:noProof/>
                <w:webHidden/>
              </w:rPr>
              <w:fldChar w:fldCharType="begin"/>
            </w:r>
            <w:r>
              <w:rPr>
                <w:noProof/>
                <w:webHidden/>
              </w:rPr>
              <w:instrText xml:space="preserve"> PAGEREF _Toc33779985 \h </w:instrText>
            </w:r>
            <w:r>
              <w:rPr>
                <w:noProof/>
                <w:webHidden/>
              </w:rPr>
            </w:r>
            <w:r>
              <w:rPr>
                <w:noProof/>
                <w:webHidden/>
              </w:rPr>
              <w:fldChar w:fldCharType="separate"/>
            </w:r>
            <w:r>
              <w:rPr>
                <w:noProof/>
                <w:webHidden/>
              </w:rPr>
              <w:t>4</w:t>
            </w:r>
            <w:r>
              <w:rPr>
                <w:noProof/>
                <w:webHidden/>
              </w:rPr>
              <w:fldChar w:fldCharType="end"/>
            </w:r>
          </w:hyperlink>
        </w:p>
        <w:p w14:paraId="78D5EE4F" w14:textId="56193807" w:rsidR="009E6DB0" w:rsidRDefault="009E6DB0">
          <w:pPr>
            <w:pStyle w:val="TOC1"/>
            <w:tabs>
              <w:tab w:val="right" w:leader="dot" w:pos="9350"/>
            </w:tabs>
            <w:rPr>
              <w:noProof/>
              <w:kern w:val="0"/>
              <w:sz w:val="22"/>
              <w:szCs w:val="22"/>
              <w:lang w:eastAsia="en-US"/>
            </w:rPr>
          </w:pPr>
          <w:hyperlink w:anchor="_Toc33779986" w:history="1">
            <w:r w:rsidRPr="00690AAA">
              <w:rPr>
                <w:rStyle w:val="Hyperlink"/>
                <w:noProof/>
              </w:rPr>
              <w:t>Model Analysis</w:t>
            </w:r>
            <w:r>
              <w:rPr>
                <w:noProof/>
                <w:webHidden/>
              </w:rPr>
              <w:tab/>
            </w:r>
            <w:r>
              <w:rPr>
                <w:noProof/>
                <w:webHidden/>
              </w:rPr>
              <w:fldChar w:fldCharType="begin"/>
            </w:r>
            <w:r>
              <w:rPr>
                <w:noProof/>
                <w:webHidden/>
              </w:rPr>
              <w:instrText xml:space="preserve"> PAGEREF _Toc33779986 \h </w:instrText>
            </w:r>
            <w:r>
              <w:rPr>
                <w:noProof/>
                <w:webHidden/>
              </w:rPr>
            </w:r>
            <w:r>
              <w:rPr>
                <w:noProof/>
                <w:webHidden/>
              </w:rPr>
              <w:fldChar w:fldCharType="separate"/>
            </w:r>
            <w:r>
              <w:rPr>
                <w:noProof/>
                <w:webHidden/>
              </w:rPr>
              <w:t>4</w:t>
            </w:r>
            <w:r>
              <w:rPr>
                <w:noProof/>
                <w:webHidden/>
              </w:rPr>
              <w:fldChar w:fldCharType="end"/>
            </w:r>
          </w:hyperlink>
        </w:p>
        <w:p w14:paraId="42244E1A" w14:textId="2E85F37D" w:rsidR="009E6DB0" w:rsidRDefault="009E6DB0">
          <w:pPr>
            <w:pStyle w:val="TOC2"/>
            <w:tabs>
              <w:tab w:val="right" w:leader="dot" w:pos="9350"/>
            </w:tabs>
            <w:rPr>
              <w:noProof/>
              <w:kern w:val="0"/>
              <w:sz w:val="22"/>
              <w:szCs w:val="22"/>
              <w:lang w:eastAsia="en-US"/>
            </w:rPr>
          </w:pPr>
          <w:hyperlink w:anchor="_Toc33779987" w:history="1">
            <w:r w:rsidRPr="00690AAA">
              <w:rPr>
                <w:rStyle w:val="Hyperlink"/>
                <w:noProof/>
              </w:rPr>
              <w:t>Multiple Linear Regression Model</w:t>
            </w:r>
            <w:r>
              <w:rPr>
                <w:noProof/>
                <w:webHidden/>
              </w:rPr>
              <w:tab/>
            </w:r>
            <w:r>
              <w:rPr>
                <w:noProof/>
                <w:webHidden/>
              </w:rPr>
              <w:fldChar w:fldCharType="begin"/>
            </w:r>
            <w:r>
              <w:rPr>
                <w:noProof/>
                <w:webHidden/>
              </w:rPr>
              <w:instrText xml:space="preserve"> PAGEREF _Toc33779987 \h </w:instrText>
            </w:r>
            <w:r>
              <w:rPr>
                <w:noProof/>
                <w:webHidden/>
              </w:rPr>
            </w:r>
            <w:r>
              <w:rPr>
                <w:noProof/>
                <w:webHidden/>
              </w:rPr>
              <w:fldChar w:fldCharType="separate"/>
            </w:r>
            <w:r>
              <w:rPr>
                <w:noProof/>
                <w:webHidden/>
              </w:rPr>
              <w:t>4</w:t>
            </w:r>
            <w:r>
              <w:rPr>
                <w:noProof/>
                <w:webHidden/>
              </w:rPr>
              <w:fldChar w:fldCharType="end"/>
            </w:r>
          </w:hyperlink>
        </w:p>
        <w:p w14:paraId="05D50999" w14:textId="72DF3F6C" w:rsidR="009E6DB0" w:rsidRDefault="009E6DB0">
          <w:pPr>
            <w:pStyle w:val="TOC2"/>
            <w:tabs>
              <w:tab w:val="right" w:leader="dot" w:pos="9350"/>
            </w:tabs>
            <w:rPr>
              <w:noProof/>
              <w:kern w:val="0"/>
              <w:sz w:val="22"/>
              <w:szCs w:val="22"/>
              <w:lang w:eastAsia="en-US"/>
            </w:rPr>
          </w:pPr>
          <w:hyperlink w:anchor="_Toc33779988" w:history="1">
            <w:r w:rsidRPr="00690AAA">
              <w:rPr>
                <w:rStyle w:val="Hyperlink"/>
                <w:noProof/>
              </w:rPr>
              <w:t>3-layer Deep Artificial Neural Network Regression Model</w:t>
            </w:r>
            <w:r>
              <w:rPr>
                <w:noProof/>
                <w:webHidden/>
              </w:rPr>
              <w:tab/>
            </w:r>
            <w:r>
              <w:rPr>
                <w:noProof/>
                <w:webHidden/>
              </w:rPr>
              <w:fldChar w:fldCharType="begin"/>
            </w:r>
            <w:r>
              <w:rPr>
                <w:noProof/>
                <w:webHidden/>
              </w:rPr>
              <w:instrText xml:space="preserve"> PAGEREF _Toc33779988 \h </w:instrText>
            </w:r>
            <w:r>
              <w:rPr>
                <w:noProof/>
                <w:webHidden/>
              </w:rPr>
            </w:r>
            <w:r>
              <w:rPr>
                <w:noProof/>
                <w:webHidden/>
              </w:rPr>
              <w:fldChar w:fldCharType="separate"/>
            </w:r>
            <w:r>
              <w:rPr>
                <w:noProof/>
                <w:webHidden/>
              </w:rPr>
              <w:t>5</w:t>
            </w:r>
            <w:r>
              <w:rPr>
                <w:noProof/>
                <w:webHidden/>
              </w:rPr>
              <w:fldChar w:fldCharType="end"/>
            </w:r>
          </w:hyperlink>
        </w:p>
        <w:p w14:paraId="58DDF75D" w14:textId="54D65715" w:rsidR="009E6DB0" w:rsidRDefault="009E6DB0">
          <w:pPr>
            <w:pStyle w:val="TOC1"/>
            <w:tabs>
              <w:tab w:val="right" w:leader="dot" w:pos="9350"/>
            </w:tabs>
            <w:rPr>
              <w:noProof/>
              <w:kern w:val="0"/>
              <w:sz w:val="22"/>
              <w:szCs w:val="22"/>
              <w:lang w:eastAsia="en-US"/>
            </w:rPr>
          </w:pPr>
          <w:hyperlink w:anchor="_Toc33779989" w:history="1">
            <w:r w:rsidRPr="00690AAA">
              <w:rPr>
                <w:rStyle w:val="Hyperlink"/>
                <w:noProof/>
              </w:rPr>
              <w:t>Comparison</w:t>
            </w:r>
            <w:r>
              <w:rPr>
                <w:noProof/>
                <w:webHidden/>
              </w:rPr>
              <w:tab/>
            </w:r>
            <w:r>
              <w:rPr>
                <w:noProof/>
                <w:webHidden/>
              </w:rPr>
              <w:fldChar w:fldCharType="begin"/>
            </w:r>
            <w:r>
              <w:rPr>
                <w:noProof/>
                <w:webHidden/>
              </w:rPr>
              <w:instrText xml:space="preserve"> PAGEREF _Toc33779989 \h </w:instrText>
            </w:r>
            <w:r>
              <w:rPr>
                <w:noProof/>
                <w:webHidden/>
              </w:rPr>
            </w:r>
            <w:r>
              <w:rPr>
                <w:noProof/>
                <w:webHidden/>
              </w:rPr>
              <w:fldChar w:fldCharType="separate"/>
            </w:r>
            <w:r>
              <w:rPr>
                <w:noProof/>
                <w:webHidden/>
              </w:rPr>
              <w:t>7</w:t>
            </w:r>
            <w:r>
              <w:rPr>
                <w:noProof/>
                <w:webHidden/>
              </w:rPr>
              <w:fldChar w:fldCharType="end"/>
            </w:r>
          </w:hyperlink>
        </w:p>
        <w:p w14:paraId="5667A13F" w14:textId="7BBE937E" w:rsidR="009E6DB0" w:rsidRDefault="009E6DB0">
          <w:pPr>
            <w:pStyle w:val="TOC2"/>
            <w:tabs>
              <w:tab w:val="right" w:leader="dot" w:pos="9350"/>
            </w:tabs>
            <w:rPr>
              <w:noProof/>
              <w:kern w:val="0"/>
              <w:sz w:val="22"/>
              <w:szCs w:val="22"/>
              <w:lang w:eastAsia="en-US"/>
            </w:rPr>
          </w:pPr>
          <w:hyperlink w:anchor="_Toc33779990" w:history="1">
            <w:r w:rsidRPr="00690AAA">
              <w:rPr>
                <w:rStyle w:val="Hyperlink"/>
                <w:noProof/>
              </w:rPr>
              <w:t>Mean Squared Error (MSE)</w:t>
            </w:r>
            <w:r>
              <w:rPr>
                <w:noProof/>
                <w:webHidden/>
              </w:rPr>
              <w:tab/>
            </w:r>
            <w:r>
              <w:rPr>
                <w:noProof/>
                <w:webHidden/>
              </w:rPr>
              <w:fldChar w:fldCharType="begin"/>
            </w:r>
            <w:r>
              <w:rPr>
                <w:noProof/>
                <w:webHidden/>
              </w:rPr>
              <w:instrText xml:space="preserve"> PAGEREF _Toc33779990 \h </w:instrText>
            </w:r>
            <w:r>
              <w:rPr>
                <w:noProof/>
                <w:webHidden/>
              </w:rPr>
            </w:r>
            <w:r>
              <w:rPr>
                <w:noProof/>
                <w:webHidden/>
              </w:rPr>
              <w:fldChar w:fldCharType="separate"/>
            </w:r>
            <w:r>
              <w:rPr>
                <w:noProof/>
                <w:webHidden/>
              </w:rPr>
              <w:t>7</w:t>
            </w:r>
            <w:r>
              <w:rPr>
                <w:noProof/>
                <w:webHidden/>
              </w:rPr>
              <w:fldChar w:fldCharType="end"/>
            </w:r>
          </w:hyperlink>
        </w:p>
        <w:p w14:paraId="60A1CE65" w14:textId="6057AF96" w:rsidR="009E6DB0" w:rsidRDefault="009E6DB0">
          <w:pPr>
            <w:pStyle w:val="TOC2"/>
            <w:tabs>
              <w:tab w:val="right" w:leader="dot" w:pos="9350"/>
            </w:tabs>
            <w:rPr>
              <w:noProof/>
              <w:kern w:val="0"/>
              <w:sz w:val="22"/>
              <w:szCs w:val="22"/>
              <w:lang w:eastAsia="en-US"/>
            </w:rPr>
          </w:pPr>
          <w:hyperlink w:anchor="_Toc33779991" w:history="1">
            <w:r w:rsidRPr="00690AAA">
              <w:rPr>
                <w:rStyle w:val="Hyperlink"/>
                <w:noProof/>
              </w:rPr>
              <w:t>Runtime</w:t>
            </w:r>
            <w:r>
              <w:rPr>
                <w:noProof/>
                <w:webHidden/>
              </w:rPr>
              <w:tab/>
            </w:r>
            <w:r>
              <w:rPr>
                <w:noProof/>
                <w:webHidden/>
              </w:rPr>
              <w:fldChar w:fldCharType="begin"/>
            </w:r>
            <w:r>
              <w:rPr>
                <w:noProof/>
                <w:webHidden/>
              </w:rPr>
              <w:instrText xml:space="preserve"> PAGEREF _Toc33779991 \h </w:instrText>
            </w:r>
            <w:r>
              <w:rPr>
                <w:noProof/>
                <w:webHidden/>
              </w:rPr>
            </w:r>
            <w:r>
              <w:rPr>
                <w:noProof/>
                <w:webHidden/>
              </w:rPr>
              <w:fldChar w:fldCharType="separate"/>
            </w:r>
            <w:r>
              <w:rPr>
                <w:noProof/>
                <w:webHidden/>
              </w:rPr>
              <w:t>7</w:t>
            </w:r>
            <w:r>
              <w:rPr>
                <w:noProof/>
                <w:webHidden/>
              </w:rPr>
              <w:fldChar w:fldCharType="end"/>
            </w:r>
          </w:hyperlink>
        </w:p>
        <w:p w14:paraId="3A77D0BC" w14:textId="427F6F09" w:rsidR="009E6DB0" w:rsidRDefault="009E6DB0">
          <w:pPr>
            <w:pStyle w:val="TOC2"/>
            <w:tabs>
              <w:tab w:val="right" w:leader="dot" w:pos="9350"/>
            </w:tabs>
            <w:rPr>
              <w:noProof/>
              <w:kern w:val="0"/>
              <w:sz w:val="22"/>
              <w:szCs w:val="22"/>
              <w:lang w:eastAsia="en-US"/>
            </w:rPr>
          </w:pPr>
          <w:hyperlink w:anchor="_Toc33779992" w:history="1">
            <w:r w:rsidRPr="00690AAA">
              <w:rPr>
                <w:rStyle w:val="Hyperlink"/>
                <w:noProof/>
              </w:rPr>
              <w:t>Conclusion</w:t>
            </w:r>
            <w:r>
              <w:rPr>
                <w:noProof/>
                <w:webHidden/>
              </w:rPr>
              <w:tab/>
            </w:r>
            <w:r>
              <w:rPr>
                <w:noProof/>
                <w:webHidden/>
              </w:rPr>
              <w:fldChar w:fldCharType="begin"/>
            </w:r>
            <w:r>
              <w:rPr>
                <w:noProof/>
                <w:webHidden/>
              </w:rPr>
              <w:instrText xml:space="preserve"> PAGEREF _Toc33779992 \h </w:instrText>
            </w:r>
            <w:r>
              <w:rPr>
                <w:noProof/>
                <w:webHidden/>
              </w:rPr>
            </w:r>
            <w:r>
              <w:rPr>
                <w:noProof/>
                <w:webHidden/>
              </w:rPr>
              <w:fldChar w:fldCharType="separate"/>
            </w:r>
            <w:r>
              <w:rPr>
                <w:noProof/>
                <w:webHidden/>
              </w:rPr>
              <w:t>7</w:t>
            </w:r>
            <w:r>
              <w:rPr>
                <w:noProof/>
                <w:webHidden/>
              </w:rPr>
              <w:fldChar w:fldCharType="end"/>
            </w:r>
          </w:hyperlink>
        </w:p>
        <w:p w14:paraId="067C65CD" w14:textId="218F802F" w:rsidR="005B0926" w:rsidRDefault="005B0926" w:rsidP="005B0926">
          <w:r>
            <w:rPr>
              <w:b/>
              <w:bCs/>
              <w:noProof/>
            </w:rPr>
            <w:fldChar w:fldCharType="end"/>
          </w:r>
        </w:p>
      </w:sdtContent>
    </w:sdt>
    <w:p w14:paraId="6D5A16BA" w14:textId="77777777" w:rsidR="005B0926" w:rsidRDefault="005B0926" w:rsidP="005B0926">
      <w:pPr>
        <w:pStyle w:val="SectionTitle"/>
        <w:jc w:val="left"/>
      </w:pPr>
    </w:p>
    <w:p w14:paraId="3426D2AF" w14:textId="77777777" w:rsidR="005B0926" w:rsidRPr="00E76AB0" w:rsidRDefault="005B0926" w:rsidP="005B0926">
      <w:pPr>
        <w:pStyle w:val="Heading1"/>
      </w:pPr>
      <w:bookmarkStart w:id="0" w:name="_Toc33779979"/>
      <w:r>
        <w:t>Acknowledgment</w:t>
      </w:r>
      <w:bookmarkEnd w:id="0"/>
      <w:r>
        <w:t xml:space="preserve"> </w:t>
      </w:r>
    </w:p>
    <w:p w14:paraId="6AF23AC1" w14:textId="7A26AF9D" w:rsidR="005B0926" w:rsidRDefault="005B0926" w:rsidP="009E6DB0">
      <w:pPr>
        <w:pStyle w:val="NoSpacing"/>
        <w:spacing w:line="276" w:lineRule="auto"/>
        <w:rPr>
          <w:kern w:val="24"/>
        </w:rPr>
      </w:pPr>
      <w:r w:rsidRPr="008E5C38">
        <w:rPr>
          <w:kern w:val="24"/>
        </w:rPr>
        <w:t xml:space="preserve">I would like to express my deepest appreciation to all those who provided me the possibility to complete this report.  A special gratitude I give to </w:t>
      </w:r>
      <w:r>
        <w:rPr>
          <w:kern w:val="24"/>
        </w:rPr>
        <w:t>the</w:t>
      </w:r>
      <w:r w:rsidRPr="008E5C38">
        <w:rPr>
          <w:kern w:val="24"/>
        </w:rPr>
        <w:t xml:space="preserve"> </w:t>
      </w:r>
      <w:r>
        <w:rPr>
          <w:kern w:val="24"/>
        </w:rPr>
        <w:t>course lecturer</w:t>
      </w:r>
      <w:r w:rsidRPr="008E5C38">
        <w:rPr>
          <w:kern w:val="24"/>
        </w:rPr>
        <w:t xml:space="preserve">, </w:t>
      </w:r>
      <w:r>
        <w:rPr>
          <w:kern w:val="24"/>
        </w:rPr>
        <w:t xml:space="preserve">Dr. </w:t>
      </w:r>
      <w:r w:rsidRPr="005B0926">
        <w:rPr>
          <w:kern w:val="24"/>
        </w:rPr>
        <w:t>Nadeeka Basnayake</w:t>
      </w:r>
      <w:r w:rsidRPr="008E5C38">
        <w:rPr>
          <w:kern w:val="24"/>
        </w:rPr>
        <w:t>, whose contribution in stimulating suggestions and encouragement, helped me to coordinate my project especially in writing this report. Furthermore, I would also like to acknowledge with much appreciation the crucial role of the staff who gave the permission to use all required equipment and the necessary materials to complete the task</w:t>
      </w:r>
      <w:r w:rsidR="00362122">
        <w:rPr>
          <w:kern w:val="24"/>
        </w:rPr>
        <w:t xml:space="preserve">. </w:t>
      </w:r>
      <w:r w:rsidRPr="008E5C38">
        <w:rPr>
          <w:kern w:val="24"/>
        </w:rPr>
        <w:t>I have to appreciate the guidance given by supervisor</w:t>
      </w:r>
      <w:r>
        <w:rPr>
          <w:kern w:val="24"/>
        </w:rPr>
        <w:t>s</w:t>
      </w:r>
      <w:r w:rsidRPr="008E5C38">
        <w:rPr>
          <w:kern w:val="24"/>
        </w:rPr>
        <w:t xml:space="preserve"> especially in our </w:t>
      </w:r>
      <w:r w:rsidR="00362122">
        <w:rPr>
          <w:kern w:val="24"/>
        </w:rPr>
        <w:t>a</w:t>
      </w:r>
      <w:r>
        <w:rPr>
          <w:kern w:val="24"/>
        </w:rPr>
        <w:t>nalysis</w:t>
      </w:r>
      <w:r w:rsidRPr="008E5C38">
        <w:rPr>
          <w:kern w:val="24"/>
        </w:rPr>
        <w:t xml:space="preserve"> that has improved our </w:t>
      </w:r>
      <w:r>
        <w:rPr>
          <w:kern w:val="24"/>
        </w:rPr>
        <w:t>analysis</w:t>
      </w:r>
      <w:r w:rsidRPr="008E5C38">
        <w:rPr>
          <w:kern w:val="24"/>
        </w:rPr>
        <w:t xml:space="preserve"> skills </w:t>
      </w:r>
      <w:r>
        <w:rPr>
          <w:kern w:val="24"/>
        </w:rPr>
        <w:t xml:space="preserve">and </w:t>
      </w:r>
      <w:r w:rsidRPr="008E5C38">
        <w:rPr>
          <w:kern w:val="24"/>
        </w:rPr>
        <w:t>thank their comment and advices</w:t>
      </w:r>
      <w:r>
        <w:rPr>
          <w:kern w:val="24"/>
        </w:rPr>
        <w:t>.</w:t>
      </w:r>
    </w:p>
    <w:p w14:paraId="392C07F5" w14:textId="77777777" w:rsidR="009E6DB0" w:rsidRPr="009E6DB0" w:rsidRDefault="009E6DB0" w:rsidP="009E6DB0">
      <w:pPr>
        <w:pStyle w:val="NoSpacing"/>
        <w:spacing w:line="276" w:lineRule="auto"/>
        <w:rPr>
          <w:kern w:val="24"/>
        </w:rPr>
      </w:pPr>
    </w:p>
    <w:p w14:paraId="4357D274" w14:textId="5C5EB65B" w:rsidR="005B0926" w:rsidRPr="006543D7" w:rsidRDefault="005B0926" w:rsidP="009E6DB0">
      <w:pPr>
        <w:pStyle w:val="Heading1"/>
      </w:pPr>
      <w:bookmarkStart w:id="1" w:name="_Toc33779980"/>
      <w:r>
        <w:t>Executive Summary</w:t>
      </w:r>
      <w:bookmarkEnd w:id="1"/>
    </w:p>
    <w:p w14:paraId="60D61D20" w14:textId="44CFC690" w:rsidR="007D1BFD" w:rsidRDefault="005B0926" w:rsidP="009E6DB0">
      <w:pPr>
        <w:spacing w:line="276" w:lineRule="auto"/>
      </w:pPr>
      <w:r>
        <w:t xml:space="preserve">Following is the executive summary from data of </w:t>
      </w:r>
      <w:r w:rsidR="007D1BFD">
        <w:t>396</w:t>
      </w:r>
      <w:r w:rsidR="007D1BFD">
        <w:t xml:space="preserve"> student</w:t>
      </w:r>
      <w:r>
        <w:t xml:space="preserve"> on </w:t>
      </w:r>
      <w:r w:rsidR="007D1BFD">
        <w:t xml:space="preserve">the comparison of Multiple Linear Regression (MLR) model &amp; Artificial Neural Network (ANN) </w:t>
      </w:r>
      <w:r w:rsidR="007D1BFD" w:rsidRPr="007D1BFD">
        <w:t>to predict the final grade</w:t>
      </w:r>
      <w:r w:rsidR="007D1BFD">
        <w:t xml:space="preserve"> of a mathematics examination.</w:t>
      </w:r>
    </w:p>
    <w:p w14:paraId="7E46AE33" w14:textId="3C7A7F80" w:rsidR="005B0926" w:rsidRDefault="007D1BFD" w:rsidP="009E6DB0">
      <w:pPr>
        <w:spacing w:line="276" w:lineRule="auto"/>
      </w:pPr>
      <w:r>
        <w:t xml:space="preserve">Out of the 2 models MLR emerged superior in both Mean Squared Error (MSE) and Runtime. </w:t>
      </w:r>
      <w:r w:rsidR="009E6DB0">
        <w:t xml:space="preserve">Additionally, when it comes to convenience and interpretability MLR is better. </w:t>
      </w:r>
    </w:p>
    <w:p w14:paraId="427A29FE" w14:textId="6035CB14" w:rsidR="009E6DB0" w:rsidRDefault="009E6DB0" w:rsidP="009E6DB0">
      <w:pPr>
        <w:spacing w:line="276" w:lineRule="auto"/>
      </w:pPr>
      <w:r>
        <w:t>Hence, Empirically MLR model is superior to ANN regression model</w:t>
      </w:r>
    </w:p>
    <w:p w14:paraId="0FDA115D" w14:textId="6719A29E" w:rsidR="007A6393" w:rsidRDefault="007A6393" w:rsidP="009E6DB0">
      <w:pPr>
        <w:ind w:firstLine="0"/>
      </w:pPr>
    </w:p>
    <w:p w14:paraId="5D8067AE" w14:textId="221667B6" w:rsidR="009E6DB0" w:rsidRDefault="009E6DB0" w:rsidP="009E6DB0">
      <w:pPr>
        <w:ind w:firstLine="0"/>
      </w:pPr>
    </w:p>
    <w:p w14:paraId="5095815D" w14:textId="1B6F406F" w:rsidR="009E6DB0" w:rsidRDefault="009E6DB0" w:rsidP="009E6DB0">
      <w:pPr>
        <w:ind w:firstLine="0"/>
      </w:pPr>
    </w:p>
    <w:p w14:paraId="1607A47D" w14:textId="4BBFB859" w:rsidR="009E6DB0" w:rsidRDefault="009E6DB0" w:rsidP="009E6DB0">
      <w:pPr>
        <w:ind w:firstLine="0"/>
      </w:pPr>
    </w:p>
    <w:p w14:paraId="150FFA63" w14:textId="334A1F27" w:rsidR="009E6DB0" w:rsidRDefault="009E6DB0" w:rsidP="009E6DB0">
      <w:pPr>
        <w:ind w:firstLine="0"/>
      </w:pPr>
    </w:p>
    <w:p w14:paraId="3D99E2BA" w14:textId="3582232A" w:rsidR="009E6DB0" w:rsidRDefault="009E6DB0" w:rsidP="009E6DB0">
      <w:pPr>
        <w:ind w:firstLine="0"/>
      </w:pPr>
    </w:p>
    <w:p w14:paraId="5C8BDD4B" w14:textId="323C1369" w:rsidR="009E6DB0" w:rsidRDefault="009E6DB0" w:rsidP="009E6DB0">
      <w:pPr>
        <w:ind w:firstLine="0"/>
      </w:pPr>
    </w:p>
    <w:p w14:paraId="45C163E2" w14:textId="5F709898" w:rsidR="009E6DB0" w:rsidRDefault="009E6DB0" w:rsidP="009E6DB0">
      <w:pPr>
        <w:ind w:firstLine="0"/>
      </w:pPr>
    </w:p>
    <w:p w14:paraId="7D9AE7D1" w14:textId="68E0C8B5" w:rsidR="009E6DB0" w:rsidRDefault="009E6DB0" w:rsidP="009E6DB0">
      <w:pPr>
        <w:ind w:firstLine="0"/>
      </w:pPr>
    </w:p>
    <w:p w14:paraId="441C2A86" w14:textId="0A6414B1" w:rsidR="009E6DB0" w:rsidRDefault="009E6DB0" w:rsidP="009E6DB0">
      <w:pPr>
        <w:ind w:firstLine="0"/>
      </w:pPr>
    </w:p>
    <w:p w14:paraId="0C6FE680" w14:textId="3BD8E82A" w:rsidR="005B0926" w:rsidRDefault="005B0926" w:rsidP="007A6393">
      <w:pPr>
        <w:pStyle w:val="Heading1"/>
      </w:pPr>
      <w:bookmarkStart w:id="2" w:name="_Toc33779981"/>
      <w:r>
        <w:lastRenderedPageBreak/>
        <w:t>Introduction</w:t>
      </w:r>
      <w:bookmarkEnd w:id="2"/>
    </w:p>
    <w:p w14:paraId="3BEA6E1A" w14:textId="77777777" w:rsidR="005B0926" w:rsidRPr="00144F20" w:rsidRDefault="005B0926" w:rsidP="005B0926">
      <w:pPr>
        <w:pStyle w:val="Heading2"/>
      </w:pPr>
      <w:bookmarkStart w:id="3" w:name="_Toc33779982"/>
      <w:r>
        <w:t>Outline</w:t>
      </w:r>
      <w:bookmarkEnd w:id="3"/>
    </w:p>
    <w:p w14:paraId="59D6E66A" w14:textId="5EECD40F" w:rsidR="005B0926" w:rsidRDefault="00EC66B1" w:rsidP="00ED24D2">
      <w:pPr>
        <w:spacing w:line="276" w:lineRule="auto"/>
      </w:pPr>
      <w:r>
        <w:t xml:space="preserve">The purpose of this study is to compare empirically </w:t>
      </w:r>
      <w:bookmarkStart w:id="4" w:name="_Hlk33723212"/>
      <w:r w:rsidR="00283FCA">
        <w:t xml:space="preserve">ANN </w:t>
      </w:r>
      <w:bookmarkEnd w:id="4"/>
      <w:r w:rsidR="00283FCA">
        <w:t>regression model &amp; multiple linear regression model.</w:t>
      </w:r>
      <w:r w:rsidR="00A0509E">
        <w:t xml:space="preserve"> For this study we are analyzing a</w:t>
      </w:r>
      <w:r w:rsidR="00A0509E" w:rsidRPr="00A0509E">
        <w:t xml:space="preserve"> dataset </w:t>
      </w:r>
      <w:r w:rsidR="00A0509E">
        <w:t>that consists</w:t>
      </w:r>
      <w:r w:rsidR="00A0509E" w:rsidRPr="00A0509E">
        <w:t xml:space="preserve"> of student achievement in secondary education of a foreign school</w:t>
      </w:r>
      <w:r w:rsidR="00A0509E">
        <w:t>. We</w:t>
      </w:r>
      <w:r w:rsidR="00A0509E" w:rsidRPr="00A0509E">
        <w:t xml:space="preserve"> an ANN regression model and a multiple linear regression model to predict the final grade</w:t>
      </w:r>
      <w:r w:rsidR="00A0509E">
        <w:t xml:space="preserve"> and compare performance.</w:t>
      </w:r>
    </w:p>
    <w:p w14:paraId="6F5E64A9" w14:textId="77777777" w:rsidR="00283FCA" w:rsidRDefault="00283FCA" w:rsidP="00283FCA">
      <w:pPr>
        <w:spacing w:line="240" w:lineRule="auto"/>
      </w:pPr>
    </w:p>
    <w:p w14:paraId="24524794" w14:textId="77777777" w:rsidR="005B0926" w:rsidRDefault="005B0926" w:rsidP="005B0926">
      <w:pPr>
        <w:pStyle w:val="Heading2"/>
      </w:pPr>
      <w:bookmarkStart w:id="5" w:name="_Toc33779983"/>
      <w:r>
        <w:t>Data</w:t>
      </w:r>
      <w:bookmarkEnd w:id="5"/>
    </w:p>
    <w:p w14:paraId="0390AECB" w14:textId="49039A55" w:rsidR="005B0926" w:rsidRDefault="005B0926" w:rsidP="007D1BFD">
      <w:pPr>
        <w:spacing w:line="276" w:lineRule="auto"/>
      </w:pPr>
      <w:r w:rsidRPr="00FF7351">
        <w:rPr>
          <w:rStyle w:val="Emphasis"/>
        </w:rPr>
        <w:t>Data Source</w:t>
      </w:r>
      <w:r>
        <w:t xml:space="preserve"> – Data was presented in a text file in .</w:t>
      </w:r>
      <w:r w:rsidR="00283FCA">
        <w:t>csv</w:t>
      </w:r>
      <w:r>
        <w:t xml:space="preserve"> format, Delimited by a </w:t>
      </w:r>
      <w:r w:rsidR="00283FCA">
        <w:t>comma</w:t>
      </w:r>
      <w:r>
        <w:t xml:space="preserve">. And contained </w:t>
      </w:r>
      <w:r w:rsidR="00283FCA">
        <w:t>396</w:t>
      </w:r>
      <w:r>
        <w:t xml:space="preserve"> entries of data</w:t>
      </w:r>
      <w:r w:rsidR="00283FCA">
        <w:t xml:space="preserve"> in 5 continuous variables.  </w:t>
      </w:r>
    </w:p>
    <w:p w14:paraId="2A4498FB" w14:textId="77777777" w:rsidR="007D1BFD" w:rsidRDefault="007D1BFD" w:rsidP="007D1BFD">
      <w:pPr>
        <w:spacing w:line="276" w:lineRule="auto"/>
      </w:pPr>
    </w:p>
    <w:tbl>
      <w:tblPr>
        <w:tblStyle w:val="APAReport"/>
        <w:tblW w:w="0" w:type="auto"/>
        <w:tblLook w:val="04A0" w:firstRow="1" w:lastRow="0" w:firstColumn="1" w:lastColumn="0" w:noHBand="0" w:noVBand="1"/>
      </w:tblPr>
      <w:tblGrid>
        <w:gridCol w:w="3120"/>
        <w:gridCol w:w="3120"/>
        <w:gridCol w:w="3120"/>
      </w:tblGrid>
      <w:tr w:rsidR="00283FCA" w14:paraId="46993E91" w14:textId="77777777" w:rsidTr="00283FCA">
        <w:trPr>
          <w:cnfStyle w:val="100000000000" w:firstRow="1" w:lastRow="0" w:firstColumn="0" w:lastColumn="0" w:oddVBand="0" w:evenVBand="0" w:oddHBand="0" w:evenHBand="0" w:firstRowFirstColumn="0" w:firstRowLastColumn="0" w:lastRowFirstColumn="0" w:lastRowLastColumn="0"/>
        </w:trPr>
        <w:tc>
          <w:tcPr>
            <w:tcW w:w="3120" w:type="dxa"/>
          </w:tcPr>
          <w:p w14:paraId="36DA899F" w14:textId="3B045421" w:rsidR="00283FCA" w:rsidRDefault="00283FCA" w:rsidP="00283FCA">
            <w:r>
              <w:t>Column Name</w:t>
            </w:r>
          </w:p>
        </w:tc>
        <w:tc>
          <w:tcPr>
            <w:tcW w:w="3120" w:type="dxa"/>
          </w:tcPr>
          <w:p w14:paraId="78DE7A64" w14:textId="2E13CCEA" w:rsidR="00283FCA" w:rsidRDefault="00283FCA" w:rsidP="00283FCA">
            <w:r>
              <w:t xml:space="preserve">Description </w:t>
            </w:r>
          </w:p>
        </w:tc>
        <w:tc>
          <w:tcPr>
            <w:tcW w:w="3120" w:type="dxa"/>
          </w:tcPr>
          <w:p w14:paraId="0A0A422C" w14:textId="263E9068" w:rsidR="00283FCA" w:rsidRDefault="00283FCA" w:rsidP="00283FCA">
            <w:r>
              <w:t>Data Type</w:t>
            </w:r>
          </w:p>
        </w:tc>
      </w:tr>
      <w:tr w:rsidR="00283FCA" w14:paraId="065B2607" w14:textId="77777777" w:rsidTr="00283FCA">
        <w:tc>
          <w:tcPr>
            <w:tcW w:w="3120" w:type="dxa"/>
          </w:tcPr>
          <w:p w14:paraId="00021D71" w14:textId="4AAF68B6" w:rsidR="00283FCA" w:rsidRDefault="00283FCA" w:rsidP="00283FCA">
            <w:r>
              <w:t xml:space="preserve">Age </w:t>
            </w:r>
          </w:p>
        </w:tc>
        <w:tc>
          <w:tcPr>
            <w:tcW w:w="3120" w:type="dxa"/>
          </w:tcPr>
          <w:p w14:paraId="6C302694" w14:textId="4E6E41F7" w:rsidR="00283FCA" w:rsidRDefault="00283FCA" w:rsidP="00283FCA">
            <w:r>
              <w:t>Student’s Age</w:t>
            </w:r>
          </w:p>
        </w:tc>
        <w:tc>
          <w:tcPr>
            <w:tcW w:w="3120" w:type="dxa"/>
          </w:tcPr>
          <w:p w14:paraId="0E44F441" w14:textId="5C425D91" w:rsidR="00283FCA" w:rsidRDefault="00283FCA" w:rsidP="00283FCA">
            <w:r>
              <w:t xml:space="preserve">Continuous </w:t>
            </w:r>
          </w:p>
        </w:tc>
      </w:tr>
      <w:tr w:rsidR="00283FCA" w14:paraId="268DC8BE" w14:textId="77777777" w:rsidTr="00283FCA">
        <w:tc>
          <w:tcPr>
            <w:tcW w:w="3120" w:type="dxa"/>
          </w:tcPr>
          <w:p w14:paraId="71CE87CC" w14:textId="75DCE299" w:rsidR="00283FCA" w:rsidRDefault="00283FCA" w:rsidP="00283FCA">
            <w:r>
              <w:t>Absences</w:t>
            </w:r>
          </w:p>
        </w:tc>
        <w:tc>
          <w:tcPr>
            <w:tcW w:w="3120" w:type="dxa"/>
          </w:tcPr>
          <w:p w14:paraId="1B3C923A" w14:textId="7665238B" w:rsidR="00283FCA" w:rsidRDefault="00283FCA" w:rsidP="00283FCA">
            <w:r>
              <w:t>Number of school absences</w:t>
            </w:r>
          </w:p>
        </w:tc>
        <w:tc>
          <w:tcPr>
            <w:tcW w:w="3120" w:type="dxa"/>
          </w:tcPr>
          <w:p w14:paraId="7DC26AF2" w14:textId="6A8F56E2" w:rsidR="00283FCA" w:rsidRDefault="00283FCA" w:rsidP="00283FCA">
            <w:r>
              <w:t xml:space="preserve">Continuous </w:t>
            </w:r>
          </w:p>
        </w:tc>
      </w:tr>
      <w:tr w:rsidR="00283FCA" w14:paraId="361F3183" w14:textId="77777777" w:rsidTr="00283FCA">
        <w:tc>
          <w:tcPr>
            <w:tcW w:w="3120" w:type="dxa"/>
          </w:tcPr>
          <w:p w14:paraId="285ADA32" w14:textId="14418EDC" w:rsidR="00283FCA" w:rsidRDefault="00283FCA" w:rsidP="00283FCA">
            <w:r>
              <w:t>G1</w:t>
            </w:r>
          </w:p>
        </w:tc>
        <w:tc>
          <w:tcPr>
            <w:tcW w:w="3120" w:type="dxa"/>
          </w:tcPr>
          <w:p w14:paraId="40717A58" w14:textId="002204CF" w:rsidR="00283FCA" w:rsidRDefault="00283FCA" w:rsidP="00283FCA">
            <w:r>
              <w:t>1</w:t>
            </w:r>
            <w:r w:rsidRPr="00283FCA">
              <w:rPr>
                <w:vertAlign w:val="superscript"/>
              </w:rPr>
              <w:t>st</w:t>
            </w:r>
            <w:r>
              <w:t xml:space="preserve"> period grade</w:t>
            </w:r>
          </w:p>
        </w:tc>
        <w:tc>
          <w:tcPr>
            <w:tcW w:w="3120" w:type="dxa"/>
          </w:tcPr>
          <w:p w14:paraId="5C6F5510" w14:textId="70DE06B1" w:rsidR="00283FCA" w:rsidRDefault="00283FCA" w:rsidP="00283FCA">
            <w:r>
              <w:t xml:space="preserve">Continuous </w:t>
            </w:r>
          </w:p>
        </w:tc>
      </w:tr>
      <w:tr w:rsidR="00283FCA" w14:paraId="399E7210" w14:textId="77777777" w:rsidTr="00283FCA">
        <w:tc>
          <w:tcPr>
            <w:tcW w:w="3120" w:type="dxa"/>
          </w:tcPr>
          <w:p w14:paraId="65BB3B3D" w14:textId="36571ADE" w:rsidR="00283FCA" w:rsidRDefault="00283FCA" w:rsidP="00283FCA">
            <w:r>
              <w:t>G2</w:t>
            </w:r>
          </w:p>
        </w:tc>
        <w:tc>
          <w:tcPr>
            <w:tcW w:w="3120" w:type="dxa"/>
          </w:tcPr>
          <w:p w14:paraId="5ADC8C65" w14:textId="7B21DC23" w:rsidR="00283FCA" w:rsidRDefault="00283FCA" w:rsidP="00283FCA">
            <w:r>
              <w:t>2</w:t>
            </w:r>
            <w:r w:rsidRPr="00283FCA">
              <w:rPr>
                <w:vertAlign w:val="superscript"/>
              </w:rPr>
              <w:t>nd</w:t>
            </w:r>
            <w:r>
              <w:t xml:space="preserve"> period grade </w:t>
            </w:r>
          </w:p>
        </w:tc>
        <w:tc>
          <w:tcPr>
            <w:tcW w:w="3120" w:type="dxa"/>
          </w:tcPr>
          <w:p w14:paraId="5A02D47C" w14:textId="65795A49" w:rsidR="00283FCA" w:rsidRDefault="00283FCA" w:rsidP="00283FCA">
            <w:r>
              <w:t>Continuous</w:t>
            </w:r>
          </w:p>
        </w:tc>
      </w:tr>
      <w:tr w:rsidR="00283FCA" w14:paraId="37E02E0A" w14:textId="77777777" w:rsidTr="00283FCA">
        <w:tc>
          <w:tcPr>
            <w:tcW w:w="3120" w:type="dxa"/>
          </w:tcPr>
          <w:p w14:paraId="0E8AA190" w14:textId="2074F7E7" w:rsidR="00283FCA" w:rsidRDefault="00283FCA" w:rsidP="00283FCA">
            <w:r>
              <w:t xml:space="preserve">G3 </w:t>
            </w:r>
          </w:p>
        </w:tc>
        <w:tc>
          <w:tcPr>
            <w:tcW w:w="3120" w:type="dxa"/>
          </w:tcPr>
          <w:p w14:paraId="7764CB4E" w14:textId="22565FAF" w:rsidR="00283FCA" w:rsidRDefault="00283FCA" w:rsidP="00283FCA">
            <w:r>
              <w:t>3</w:t>
            </w:r>
            <w:r w:rsidRPr="00283FCA">
              <w:rPr>
                <w:vertAlign w:val="superscript"/>
              </w:rPr>
              <w:t>rd</w:t>
            </w:r>
            <w:r>
              <w:t xml:space="preserve"> period grade </w:t>
            </w:r>
          </w:p>
        </w:tc>
        <w:tc>
          <w:tcPr>
            <w:tcW w:w="3120" w:type="dxa"/>
          </w:tcPr>
          <w:p w14:paraId="70D85FCD" w14:textId="023C916B" w:rsidR="00283FCA" w:rsidRDefault="00283FCA" w:rsidP="00283FCA">
            <w:r>
              <w:t>Continuous</w:t>
            </w:r>
          </w:p>
        </w:tc>
      </w:tr>
    </w:tbl>
    <w:p w14:paraId="16DA79DD" w14:textId="77777777" w:rsidR="005B0926" w:rsidRDefault="005B0926" w:rsidP="00283FCA"/>
    <w:p w14:paraId="5681D539" w14:textId="77777777" w:rsidR="005B0926" w:rsidRDefault="005B0926" w:rsidP="005B0926">
      <w:pPr>
        <w:pStyle w:val="Heading2"/>
      </w:pPr>
      <w:bookmarkStart w:id="6" w:name="_Toc33779984"/>
      <w:r>
        <w:t>Methodology</w:t>
      </w:r>
      <w:bookmarkEnd w:id="6"/>
    </w:p>
    <w:p w14:paraId="721A9C79" w14:textId="02E70F10" w:rsidR="005B0926" w:rsidRDefault="005B0926" w:rsidP="00555D40">
      <w:r>
        <w:t xml:space="preserve">Analysis was carried out using Python programming language. </w:t>
      </w:r>
    </w:p>
    <w:p w14:paraId="01F1BF2E" w14:textId="77777777" w:rsidR="005B0926" w:rsidRDefault="005B0926" w:rsidP="005B0926">
      <w:pPr>
        <w:pStyle w:val="Heading2"/>
      </w:pPr>
      <w:bookmarkStart w:id="7" w:name="_Toc33779985"/>
      <w:r>
        <w:t>Objectives</w:t>
      </w:r>
      <w:bookmarkEnd w:id="7"/>
    </w:p>
    <w:p w14:paraId="323FE682" w14:textId="61062037" w:rsidR="005B0926" w:rsidRDefault="00555D40" w:rsidP="005B0926">
      <w:r>
        <w:t xml:space="preserve">Compare MAE </w:t>
      </w:r>
    </w:p>
    <w:p w14:paraId="0B66A3E0" w14:textId="1DFC30C3" w:rsidR="005B0926" w:rsidRDefault="00ED203B" w:rsidP="005B0926">
      <w:r>
        <w:t>Compare Runtime</w:t>
      </w:r>
    </w:p>
    <w:p w14:paraId="245AA72C" w14:textId="2DD38A3B" w:rsidR="007A6393" w:rsidRDefault="007A6393" w:rsidP="009E6DB0">
      <w:pPr>
        <w:ind w:firstLine="0"/>
      </w:pPr>
    </w:p>
    <w:p w14:paraId="276ACABC" w14:textId="46F044D8" w:rsidR="009E6DB0" w:rsidRDefault="009E6DB0" w:rsidP="009E6DB0">
      <w:pPr>
        <w:ind w:firstLine="0"/>
      </w:pPr>
    </w:p>
    <w:p w14:paraId="0A8DF54E" w14:textId="7073297A" w:rsidR="009E6DB0" w:rsidRDefault="009E6DB0" w:rsidP="009E6DB0">
      <w:pPr>
        <w:ind w:firstLine="0"/>
      </w:pPr>
    </w:p>
    <w:p w14:paraId="0D0B0F8E" w14:textId="6770E826" w:rsidR="009E6DB0" w:rsidRDefault="009E6DB0" w:rsidP="009E6DB0">
      <w:pPr>
        <w:ind w:firstLine="0"/>
      </w:pPr>
    </w:p>
    <w:p w14:paraId="7186EF70" w14:textId="57C260EB" w:rsidR="009E6DB0" w:rsidRDefault="009E6DB0" w:rsidP="009E6DB0">
      <w:pPr>
        <w:ind w:firstLine="0"/>
      </w:pPr>
    </w:p>
    <w:p w14:paraId="570D0331" w14:textId="77777777" w:rsidR="009E6DB0" w:rsidRDefault="009E6DB0" w:rsidP="009E6DB0">
      <w:pPr>
        <w:ind w:firstLine="0"/>
      </w:pPr>
    </w:p>
    <w:p w14:paraId="60EAE1C2" w14:textId="77777777" w:rsidR="005B0926" w:rsidRDefault="005B0926" w:rsidP="005B0926">
      <w:pPr>
        <w:pStyle w:val="Heading1"/>
      </w:pPr>
      <w:bookmarkStart w:id="8" w:name="_Toc33779986"/>
      <w:r>
        <w:lastRenderedPageBreak/>
        <w:t>Model Analysis</w:t>
      </w:r>
      <w:bookmarkEnd w:id="8"/>
      <w:r>
        <w:t xml:space="preserve"> </w:t>
      </w:r>
    </w:p>
    <w:p w14:paraId="2DE3CC4F" w14:textId="5DEA03EC" w:rsidR="005B0926" w:rsidRPr="00D84F3A" w:rsidRDefault="00362122" w:rsidP="005B0926">
      <w:pPr>
        <w:pStyle w:val="Heading2"/>
      </w:pPr>
      <w:bookmarkStart w:id="9" w:name="_Toc33779987"/>
      <w:r w:rsidRPr="00362122">
        <w:t>Multiple Linear Regression Model</w:t>
      </w:r>
      <w:bookmarkEnd w:id="9"/>
    </w:p>
    <w:p w14:paraId="1721BDB5" w14:textId="774FFB63" w:rsidR="005B0926" w:rsidRDefault="002C4DC9" w:rsidP="00ED24D2">
      <w:pPr>
        <w:spacing w:line="276" w:lineRule="auto"/>
      </w:pPr>
      <w:r w:rsidRPr="002C4DC9">
        <w:t>The goal of multiple linear regression (MLR) is to model the linear relationship between the explanatory (independent) variables and response (dependent) variable.</w:t>
      </w:r>
      <w:r>
        <w:t xml:space="preserve"> The following </w:t>
      </w:r>
      <w:r w:rsidR="00ED24D2">
        <w:t xml:space="preserve">is the summary for the MLR </w:t>
      </w:r>
      <w:r>
        <w:t xml:space="preserve">model </w:t>
      </w:r>
      <w:r w:rsidR="00ED24D2">
        <w:t xml:space="preserve">that </w:t>
      </w:r>
      <w:r>
        <w:t>was obtained</w:t>
      </w:r>
      <w:r w:rsidR="00A0509E">
        <w:t xml:space="preserve"> for the school grades data set.</w:t>
      </w:r>
    </w:p>
    <w:p w14:paraId="13B623E4" w14:textId="48CD41A7" w:rsidR="00ED24D2" w:rsidRDefault="00A0509E" w:rsidP="00ED24D2">
      <w:pPr>
        <w:pStyle w:val="NoSpacing"/>
        <w:jc w:val="center"/>
      </w:pPr>
      <w:r>
        <w:rPr>
          <w:noProof/>
        </w:rPr>
        <w:drawing>
          <wp:inline distT="0" distB="0" distL="0" distR="0" wp14:anchorId="25FE4CF3" wp14:editId="4247E5DE">
            <wp:extent cx="5128704" cy="340643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R.PNG"/>
                    <pic:cNvPicPr/>
                  </pic:nvPicPr>
                  <pic:blipFill>
                    <a:blip r:embed="rId9">
                      <a:extLst>
                        <a:ext uri="{28A0092B-C50C-407E-A947-70E740481C1C}">
                          <a14:useLocalDpi xmlns:a14="http://schemas.microsoft.com/office/drawing/2010/main" val="0"/>
                        </a:ext>
                      </a:extLst>
                    </a:blip>
                    <a:stretch>
                      <a:fillRect/>
                    </a:stretch>
                  </pic:blipFill>
                  <pic:spPr>
                    <a:xfrm>
                      <a:off x="0" y="0"/>
                      <a:ext cx="5128704" cy="3406435"/>
                    </a:xfrm>
                    <a:prstGeom prst="rect">
                      <a:avLst/>
                    </a:prstGeom>
                  </pic:spPr>
                </pic:pic>
              </a:graphicData>
            </a:graphic>
          </wp:inline>
        </w:drawing>
      </w:r>
    </w:p>
    <w:p w14:paraId="055C6F6D" w14:textId="76088312" w:rsidR="00ED24D2" w:rsidRDefault="00ED24D2" w:rsidP="00ED24D2">
      <w:pPr>
        <w:spacing w:line="276" w:lineRule="auto"/>
      </w:pPr>
      <w:r>
        <w:t>We can see that the model gives an adjusted R</w:t>
      </w:r>
      <w:r>
        <w:rPr>
          <w:vertAlign w:val="superscript"/>
        </w:rPr>
        <w:t xml:space="preserve">2 </w:t>
      </w:r>
      <w:r>
        <w:t xml:space="preserve">value of .835. Which </w:t>
      </w:r>
      <w:r w:rsidRPr="00ED24D2">
        <w:t xml:space="preserve">indicates that the model explains </w:t>
      </w:r>
      <w:r>
        <w:t xml:space="preserve">83.5% of </w:t>
      </w:r>
      <w:r w:rsidRPr="00ED24D2">
        <w:t>the variability of the response data around its mean.</w:t>
      </w:r>
      <w:r>
        <w:t xml:space="preserve"> We can see that age has a negative relation with the final grade. Surprisingly, number of school absences are positively correlated with the final grade. </w:t>
      </w:r>
    </w:p>
    <w:p w14:paraId="3F99434C" w14:textId="77777777" w:rsidR="00ED24D2" w:rsidRPr="00ED24D2" w:rsidRDefault="00ED24D2" w:rsidP="00ED24D2">
      <w:pPr>
        <w:spacing w:line="276" w:lineRule="auto"/>
      </w:pPr>
    </w:p>
    <w:p w14:paraId="0642C9FC" w14:textId="60C2C5EC" w:rsidR="005B0926" w:rsidRDefault="00ED24D2" w:rsidP="005B0926">
      <w:pPr>
        <w:pStyle w:val="Heading2"/>
      </w:pPr>
      <w:bookmarkStart w:id="10" w:name="_Toc33779988"/>
      <w:r>
        <w:t>3-layer Deep Artificial Neural Network</w:t>
      </w:r>
      <w:r w:rsidR="00BF08DF">
        <w:t xml:space="preserve"> Regression</w:t>
      </w:r>
      <w:r>
        <w:t xml:space="preserve"> Model</w:t>
      </w:r>
      <w:bookmarkEnd w:id="10"/>
    </w:p>
    <w:p w14:paraId="43723D29" w14:textId="7C63DD09" w:rsidR="00DA06C8" w:rsidRDefault="00900403" w:rsidP="00DA06C8">
      <w:pPr>
        <w:spacing w:line="276" w:lineRule="auto"/>
      </w:pPr>
      <w:r w:rsidRPr="00900403">
        <w:t>The Artificial Neural Network (ANN) is one of the well-known prognostic methods used to find a solution when other statistical methods are not applicable. The advantages of this tool, such as the ability to learn from examples, fault tolerance, operation in a real-time environment, and forecasting non-linear data, all make it a widely used statistical tool</w:t>
      </w:r>
      <w:r w:rsidR="008C2CE6" w:rsidRPr="002C4DC9">
        <w:t>.</w:t>
      </w:r>
      <w:r w:rsidR="008C2CE6">
        <w:t xml:space="preserve"> Following</w:t>
      </w:r>
      <w:r w:rsidR="00DA06C8">
        <w:t xml:space="preserve"> is the summary for the </w:t>
      </w:r>
      <w:r w:rsidR="000C3BD6">
        <w:t xml:space="preserve">ANN </w:t>
      </w:r>
      <w:r w:rsidR="00DA06C8">
        <w:t>model that was obtained for the school grades data set.</w:t>
      </w:r>
      <w:bookmarkStart w:id="11" w:name="_GoBack"/>
      <w:bookmarkEnd w:id="11"/>
    </w:p>
    <w:p w14:paraId="53F67C4D" w14:textId="02EBCB51" w:rsidR="000C3BD6" w:rsidRDefault="005D6236" w:rsidP="005D6236">
      <w:pPr>
        <w:pStyle w:val="NoSpacing"/>
        <w:jc w:val="center"/>
      </w:pPr>
      <w:r>
        <w:rPr>
          <w:noProof/>
        </w:rPr>
        <w:lastRenderedPageBreak/>
        <w:drawing>
          <wp:inline distT="0" distB="0" distL="0" distR="0" wp14:anchorId="7AE79123" wp14:editId="70B7BCE7">
            <wp:extent cx="3922776" cy="3858768"/>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776" cy="3858768"/>
                    </a:xfrm>
                    <a:prstGeom prst="rect">
                      <a:avLst/>
                    </a:prstGeom>
                    <a:noFill/>
                    <a:ln>
                      <a:noFill/>
                    </a:ln>
                  </pic:spPr>
                </pic:pic>
              </a:graphicData>
            </a:graphic>
          </wp:inline>
        </w:drawing>
      </w:r>
    </w:p>
    <w:p w14:paraId="4B4B83BD" w14:textId="10A12FAE" w:rsidR="005B0926" w:rsidRDefault="005B0926" w:rsidP="00900403">
      <w:pPr>
        <w:spacing w:line="276" w:lineRule="auto"/>
      </w:pPr>
    </w:p>
    <w:p w14:paraId="3425C78C" w14:textId="37CFB768" w:rsidR="005D6236" w:rsidRDefault="005D6236" w:rsidP="005D6236">
      <w:pPr>
        <w:spacing w:line="276" w:lineRule="auto"/>
      </w:pPr>
      <w:r>
        <w:t>We created an ANN model with 3 hidden layers. For 1</w:t>
      </w:r>
      <w:r w:rsidRPr="005D6236">
        <w:rPr>
          <w:vertAlign w:val="superscript"/>
        </w:rPr>
        <w:t>s</w:t>
      </w:r>
      <w:r>
        <w:rPr>
          <w:vertAlign w:val="superscript"/>
        </w:rPr>
        <w:t xml:space="preserve">t </w:t>
      </w:r>
      <w:r>
        <w:t>&amp; 2</w:t>
      </w:r>
      <w:r w:rsidRPr="005D6236">
        <w:rPr>
          <w:vertAlign w:val="superscript"/>
        </w:rPr>
        <w:t>nd</w:t>
      </w:r>
      <w:r>
        <w:t xml:space="preserve"> layers, </w:t>
      </w:r>
      <w:r w:rsidRPr="005D6236">
        <w:t>Rectified Linear Unit (ReLU)</w:t>
      </w:r>
      <w:r>
        <w:t xml:space="preserve"> activation function was used. And for the output layer a linear function was used since this a regression problem. Given below is the loss function with increasing epochs for the training and validation data set.</w:t>
      </w:r>
    </w:p>
    <w:p w14:paraId="36BBEC6B" w14:textId="6269A454" w:rsidR="005D6236" w:rsidRDefault="005D6236" w:rsidP="005D6236">
      <w:pPr>
        <w:spacing w:line="276" w:lineRule="auto"/>
      </w:pPr>
    </w:p>
    <w:p w14:paraId="09D21418" w14:textId="7AD108DD" w:rsidR="005D6236" w:rsidRDefault="00F305E1" w:rsidP="00F305E1">
      <w:pPr>
        <w:spacing w:line="276" w:lineRule="auto"/>
        <w:jc w:val="center"/>
      </w:pPr>
      <w:r>
        <w:rPr>
          <w:noProof/>
        </w:rPr>
        <w:drawing>
          <wp:inline distT="0" distB="0" distL="0" distR="0" wp14:anchorId="041978A5" wp14:editId="4C36A9A8">
            <wp:extent cx="3608446" cy="255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2172" cy="2590059"/>
                    </a:xfrm>
                    <a:prstGeom prst="rect">
                      <a:avLst/>
                    </a:prstGeom>
                    <a:noFill/>
                    <a:ln>
                      <a:noFill/>
                    </a:ln>
                  </pic:spPr>
                </pic:pic>
              </a:graphicData>
            </a:graphic>
          </wp:inline>
        </w:drawing>
      </w:r>
    </w:p>
    <w:p w14:paraId="464AD811" w14:textId="235EA533" w:rsidR="005D6236" w:rsidRDefault="005D6236" w:rsidP="005D6236"/>
    <w:p w14:paraId="71B2E98C" w14:textId="77B693C5" w:rsidR="00E7556D" w:rsidRPr="00E7556D" w:rsidRDefault="002E2E5B" w:rsidP="00E7556D">
      <w:pPr>
        <w:pStyle w:val="Heading1"/>
      </w:pPr>
      <w:bookmarkStart w:id="12" w:name="_Toc33779989"/>
      <w:r w:rsidRPr="002E2E5B">
        <w:lastRenderedPageBreak/>
        <w:t>Compariso</w:t>
      </w:r>
      <w:r w:rsidR="004616A6">
        <w:t>n</w:t>
      </w:r>
      <w:bookmarkEnd w:id="12"/>
    </w:p>
    <w:tbl>
      <w:tblPr>
        <w:tblStyle w:val="APAReport"/>
        <w:tblW w:w="0" w:type="auto"/>
        <w:tblLook w:val="04A0" w:firstRow="1" w:lastRow="0" w:firstColumn="1" w:lastColumn="0" w:noHBand="0" w:noVBand="1"/>
      </w:tblPr>
      <w:tblGrid>
        <w:gridCol w:w="3120"/>
        <w:gridCol w:w="3120"/>
        <w:gridCol w:w="3120"/>
      </w:tblGrid>
      <w:tr w:rsidR="005B0926" w14:paraId="270C21D3" w14:textId="77777777" w:rsidTr="00DF3F39">
        <w:trPr>
          <w:cnfStyle w:val="100000000000" w:firstRow="1" w:lastRow="0" w:firstColumn="0" w:lastColumn="0" w:oddVBand="0" w:evenVBand="0" w:oddHBand="0" w:evenHBand="0" w:firstRowFirstColumn="0" w:firstRowLastColumn="0" w:lastRowFirstColumn="0" w:lastRowLastColumn="0"/>
        </w:trPr>
        <w:tc>
          <w:tcPr>
            <w:tcW w:w="3120" w:type="dxa"/>
          </w:tcPr>
          <w:p w14:paraId="18916AAD" w14:textId="77777777" w:rsidR="005B0926" w:rsidRDefault="005B0926" w:rsidP="00DF3F39"/>
        </w:tc>
        <w:tc>
          <w:tcPr>
            <w:tcW w:w="3120" w:type="dxa"/>
          </w:tcPr>
          <w:p w14:paraId="1DB61DAE" w14:textId="7482C9C3" w:rsidR="005B0926" w:rsidRDefault="004616A6" w:rsidP="00DF3F39">
            <w:r>
              <w:t>MLR</w:t>
            </w:r>
          </w:p>
        </w:tc>
        <w:tc>
          <w:tcPr>
            <w:tcW w:w="3120" w:type="dxa"/>
          </w:tcPr>
          <w:p w14:paraId="6E9D63D7" w14:textId="58C395AF" w:rsidR="005B0926" w:rsidRDefault="004616A6" w:rsidP="00DF3F39">
            <w:r>
              <w:t>ANN Regression</w:t>
            </w:r>
          </w:p>
        </w:tc>
      </w:tr>
      <w:tr w:rsidR="005B0926" w14:paraId="3BE498FA" w14:textId="77777777" w:rsidTr="00DF3F39">
        <w:tc>
          <w:tcPr>
            <w:tcW w:w="3120" w:type="dxa"/>
          </w:tcPr>
          <w:p w14:paraId="2E3F1262" w14:textId="77777777" w:rsidR="005B0926" w:rsidRDefault="004616A6" w:rsidP="00DF3F39">
            <w:r>
              <w:t>MSE</w:t>
            </w:r>
          </w:p>
          <w:p w14:paraId="177A52BA" w14:textId="47477AF0" w:rsidR="004616A6" w:rsidRDefault="004616A6" w:rsidP="00DF3F39">
            <w:r>
              <w:t>Runtime</w:t>
            </w:r>
          </w:p>
        </w:tc>
        <w:tc>
          <w:tcPr>
            <w:tcW w:w="3120" w:type="dxa"/>
          </w:tcPr>
          <w:p w14:paraId="1F3AD7CD" w14:textId="77777777" w:rsidR="004616A6" w:rsidRDefault="004616A6" w:rsidP="00DF3F39">
            <w:r w:rsidRPr="004616A6">
              <w:t>1.4293</w:t>
            </w:r>
          </w:p>
          <w:p w14:paraId="4AC47074" w14:textId="12095BA9" w:rsidR="004616A6" w:rsidRDefault="004616A6" w:rsidP="00DF3F39">
            <w:r w:rsidRPr="004616A6">
              <w:t>0.0169</w:t>
            </w:r>
            <w:r>
              <w:t xml:space="preserve"> </w:t>
            </w:r>
            <w:r w:rsidRPr="004616A6">
              <w:t>seconds</w:t>
            </w:r>
          </w:p>
        </w:tc>
        <w:tc>
          <w:tcPr>
            <w:tcW w:w="3120" w:type="dxa"/>
          </w:tcPr>
          <w:p w14:paraId="60B39C48" w14:textId="77777777" w:rsidR="005B0926" w:rsidRDefault="004616A6" w:rsidP="00DF3F39">
            <w:r w:rsidRPr="004616A6">
              <w:t>3.8331</w:t>
            </w:r>
          </w:p>
          <w:p w14:paraId="6D1AE589" w14:textId="7B54B370" w:rsidR="004616A6" w:rsidRDefault="004616A6" w:rsidP="00DF3F39">
            <w:r w:rsidRPr="004616A6">
              <w:t>2.1950</w:t>
            </w:r>
            <w:r>
              <w:t xml:space="preserve"> seconds</w:t>
            </w:r>
          </w:p>
        </w:tc>
      </w:tr>
    </w:tbl>
    <w:p w14:paraId="3A432502" w14:textId="77777777" w:rsidR="005B0926" w:rsidRPr="007A6393" w:rsidRDefault="005B0926" w:rsidP="007A6393">
      <w:pPr>
        <w:ind w:firstLine="0"/>
        <w:rPr>
          <w:color w:val="333333"/>
          <w:shd w:val="clear" w:color="auto" w:fill="FFFFFF"/>
        </w:rPr>
      </w:pPr>
    </w:p>
    <w:p w14:paraId="0323860B" w14:textId="77777777" w:rsidR="00E7556D" w:rsidRDefault="00E7556D" w:rsidP="00E7556D">
      <w:pPr>
        <w:pStyle w:val="Heading2"/>
      </w:pPr>
      <w:bookmarkStart w:id="13" w:name="_Toc33779990"/>
      <w:r>
        <w:t>Mean Squared Error (MSE)</w:t>
      </w:r>
      <w:bookmarkEnd w:id="13"/>
    </w:p>
    <w:p w14:paraId="04D9F531" w14:textId="5C5EC08E" w:rsidR="00E7556D" w:rsidRDefault="00E7556D" w:rsidP="00E7556D">
      <w:pPr>
        <w:spacing w:line="276" w:lineRule="auto"/>
      </w:pPr>
      <w:r w:rsidRPr="004616A6">
        <w:t>The mean squared error tells you how close a regression line is to a set of points. It does this by taking the distances from the points to the regression line (these distances are the “errors”) and squaring them.</w:t>
      </w:r>
      <w:r>
        <w:t xml:space="preserve"> </w:t>
      </w:r>
      <w:r>
        <w:t xml:space="preserve">From the 2 models MLR has a lesser MSE value. This means that errors in estimation are lesser in MLR. Therefore, MLR is superior in terms of MSE. </w:t>
      </w:r>
    </w:p>
    <w:p w14:paraId="5E0B9870" w14:textId="0D3A32E3" w:rsidR="00E7556D" w:rsidRDefault="00E7556D" w:rsidP="00E7556D">
      <w:pPr>
        <w:spacing w:line="276" w:lineRule="auto"/>
      </w:pPr>
      <w:r>
        <w:t>Also, it is important to note that when calculating the MSE for ANN model the scaled MSE had to be unscaled to get a fair comparison.</w:t>
      </w:r>
    </w:p>
    <w:p w14:paraId="7985B179" w14:textId="18F65F6D" w:rsidR="00E7556D" w:rsidRDefault="00E7556D" w:rsidP="00E7556D">
      <w:pPr>
        <w:spacing w:line="276" w:lineRule="auto"/>
      </w:pPr>
    </w:p>
    <w:p w14:paraId="3EB7A4CD" w14:textId="3A0DE7F2" w:rsidR="00E7556D" w:rsidRDefault="00E7556D" w:rsidP="00E7556D">
      <w:pPr>
        <w:pStyle w:val="Heading2"/>
      </w:pPr>
      <w:bookmarkStart w:id="14" w:name="_Toc33779991"/>
      <w:r>
        <w:t>Runtime</w:t>
      </w:r>
      <w:bookmarkEnd w:id="14"/>
    </w:p>
    <w:p w14:paraId="4287F905" w14:textId="1D681D03" w:rsidR="00E7556D" w:rsidRDefault="00E7556D" w:rsidP="0058064F">
      <w:pPr>
        <w:spacing w:line="276" w:lineRule="auto"/>
      </w:pPr>
      <w:r w:rsidRPr="00E7556D">
        <w:t>In computer science, runtime, run time or execution time is the time when the CPU is executing the machine code.</w:t>
      </w:r>
      <w:r>
        <w:t xml:space="preserve"> Here, we want to see how much time is needed to </w:t>
      </w:r>
      <w:r w:rsidR="0058064F">
        <w:t>run the algorithm and relate that to resource consumption. We can see that the MLR algorithm is approximately 130 times faster than the ANN model. Factors like number of layers, Units in layers and iterations increases the runtime for an ANN model.</w:t>
      </w:r>
    </w:p>
    <w:p w14:paraId="3E2DC0E0" w14:textId="7C4D2178" w:rsidR="0058064F" w:rsidRDefault="0058064F" w:rsidP="0058064F">
      <w:pPr>
        <w:spacing w:line="276" w:lineRule="auto"/>
      </w:pPr>
    </w:p>
    <w:p w14:paraId="3609FF77" w14:textId="293924F8" w:rsidR="0058064F" w:rsidRDefault="0058064F" w:rsidP="0058064F">
      <w:pPr>
        <w:pStyle w:val="Heading2"/>
      </w:pPr>
      <w:bookmarkStart w:id="15" w:name="_Toc33779992"/>
      <w:r>
        <w:t>Conclusion</w:t>
      </w:r>
      <w:bookmarkEnd w:id="15"/>
      <w:r>
        <w:t xml:space="preserve"> </w:t>
      </w:r>
    </w:p>
    <w:p w14:paraId="104C014F" w14:textId="22FC54EB" w:rsidR="0058064F" w:rsidRDefault="0058064F" w:rsidP="0058064F">
      <w:pPr>
        <w:spacing w:line="276" w:lineRule="auto"/>
      </w:pPr>
      <w:r>
        <w:t xml:space="preserve">In conclusion we can deduce that MLR is superior to ANN regression model when analyzing the school grades data set in terms of both MSE and Runtime. </w:t>
      </w:r>
    </w:p>
    <w:p w14:paraId="45528912" w14:textId="198405FC" w:rsidR="0058064F" w:rsidRPr="0058064F" w:rsidRDefault="0058064F" w:rsidP="0058064F">
      <w:pPr>
        <w:spacing w:line="276" w:lineRule="auto"/>
      </w:pPr>
      <w:r>
        <w:t xml:space="preserve">Factors like type of data, </w:t>
      </w:r>
      <w:r>
        <w:t xml:space="preserve">number of layers, Units in layers and </w:t>
      </w:r>
      <w:r>
        <w:t xml:space="preserve">number of </w:t>
      </w:r>
      <w:r>
        <w:t>iterations</w:t>
      </w:r>
      <w:r>
        <w:t xml:space="preserve"> effects performance significantly.</w:t>
      </w:r>
    </w:p>
    <w:p w14:paraId="0F6E3F79" w14:textId="77777777" w:rsidR="00E7556D" w:rsidRPr="00E7556D" w:rsidRDefault="00E7556D" w:rsidP="00E7556D"/>
    <w:p w14:paraId="1774F95A" w14:textId="05F64CA7" w:rsidR="00E81978" w:rsidRPr="005B0926" w:rsidRDefault="00E81978" w:rsidP="00E7556D">
      <w:pPr>
        <w:ind w:firstLine="0"/>
      </w:pPr>
    </w:p>
    <w:sectPr w:rsidR="00E81978" w:rsidRPr="005B092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B88D2" w14:textId="77777777" w:rsidR="00440330" w:rsidRDefault="00440330">
      <w:pPr>
        <w:spacing w:line="240" w:lineRule="auto"/>
      </w:pPr>
      <w:r>
        <w:separator/>
      </w:r>
    </w:p>
    <w:p w14:paraId="3C2CC8AA" w14:textId="77777777" w:rsidR="00440330" w:rsidRDefault="00440330"/>
  </w:endnote>
  <w:endnote w:type="continuationSeparator" w:id="0">
    <w:p w14:paraId="2F584C93" w14:textId="77777777" w:rsidR="00440330" w:rsidRDefault="00440330">
      <w:pPr>
        <w:spacing w:line="240" w:lineRule="auto"/>
      </w:pPr>
      <w:r>
        <w:continuationSeparator/>
      </w:r>
    </w:p>
    <w:p w14:paraId="697E6D94" w14:textId="77777777" w:rsidR="00440330" w:rsidRDefault="00440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1E116" w14:textId="77777777" w:rsidR="00440330" w:rsidRDefault="00440330">
      <w:pPr>
        <w:spacing w:line="240" w:lineRule="auto"/>
      </w:pPr>
      <w:r>
        <w:separator/>
      </w:r>
    </w:p>
    <w:p w14:paraId="4BA4B14E" w14:textId="77777777" w:rsidR="00440330" w:rsidRDefault="00440330"/>
  </w:footnote>
  <w:footnote w:type="continuationSeparator" w:id="0">
    <w:p w14:paraId="234FC7AD" w14:textId="77777777" w:rsidR="00440330" w:rsidRDefault="00440330">
      <w:pPr>
        <w:spacing w:line="240" w:lineRule="auto"/>
      </w:pPr>
      <w:r>
        <w:continuationSeparator/>
      </w:r>
    </w:p>
    <w:p w14:paraId="46AC0792" w14:textId="77777777" w:rsidR="00440330" w:rsidRDefault="004403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F59E1" w14:textId="2F20C01B" w:rsidR="00E81978" w:rsidRDefault="00440330">
    <w:pPr>
      <w:pStyle w:val="Header"/>
    </w:pPr>
    <w:sdt>
      <w:sdtPr>
        <w:rPr>
          <w:rStyle w:val="Strong"/>
        </w:rPr>
        <w:alias w:val="Running head"/>
        <w:tag w:val=""/>
        <w:id w:val="12739865"/>
        <w:placeholder>
          <w:docPart w:val="9B9A963348F7436B8B69DB5A7956AFCF"/>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ED203B">
          <w:rPr>
            <w:rStyle w:val="Strong"/>
          </w:rPr>
          <w:t>Empirical comparison between Artificial neural NETWORK REGRESSION model &amp; MULTIPLE linear regression model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C4A42" w14:textId="76657AFD" w:rsidR="00E81978" w:rsidRDefault="005D3A03">
    <w:pPr>
      <w:pStyle w:val="Header"/>
      <w:rPr>
        <w:rStyle w:val="Strong"/>
      </w:rPr>
    </w:pPr>
    <w:r>
      <w:t xml:space="preserve">Running head: </w:t>
    </w:r>
    <w:sdt>
      <w:sdtPr>
        <w:rPr>
          <w:rStyle w:val="Strong"/>
        </w:rPr>
        <w:alias w:val="Running head"/>
        <w:tag w:val=""/>
        <w:id w:val="-696842620"/>
        <w:placeholder>
          <w:docPart w:val="8578DB603046450FAB86F9B350576B21"/>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ED203B">
          <w:rPr>
            <w:rStyle w:val="Strong"/>
          </w:rPr>
          <w:t xml:space="preserve">Empirical </w:t>
        </w:r>
        <w:r w:rsidR="00283FCA">
          <w:rPr>
            <w:rStyle w:val="Strong"/>
          </w:rPr>
          <w:t>comparison between Artificial neural NETWORK REGRESSION model &amp; MULTIPLE linear regression model</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C3A4EBA"/>
    <w:multiLevelType w:val="hybridMultilevel"/>
    <w:tmpl w:val="17D80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26"/>
    <w:rsid w:val="00072B45"/>
    <w:rsid w:val="000C3BD6"/>
    <w:rsid w:val="000D3F41"/>
    <w:rsid w:val="00283FCA"/>
    <w:rsid w:val="002C4DC9"/>
    <w:rsid w:val="002E2E5B"/>
    <w:rsid w:val="00355DCA"/>
    <w:rsid w:val="00362122"/>
    <w:rsid w:val="00440330"/>
    <w:rsid w:val="004616A6"/>
    <w:rsid w:val="00551A02"/>
    <w:rsid w:val="005534FA"/>
    <w:rsid w:val="00555D40"/>
    <w:rsid w:val="0058064F"/>
    <w:rsid w:val="005B0926"/>
    <w:rsid w:val="005D3A03"/>
    <w:rsid w:val="005D6236"/>
    <w:rsid w:val="007A6393"/>
    <w:rsid w:val="007D1BFD"/>
    <w:rsid w:val="008002C0"/>
    <w:rsid w:val="008749A2"/>
    <w:rsid w:val="008B1163"/>
    <w:rsid w:val="008C2CE6"/>
    <w:rsid w:val="008C5323"/>
    <w:rsid w:val="00900403"/>
    <w:rsid w:val="00990B27"/>
    <w:rsid w:val="009A6A3B"/>
    <w:rsid w:val="009E6DB0"/>
    <w:rsid w:val="00A0509E"/>
    <w:rsid w:val="00B823AA"/>
    <w:rsid w:val="00BA45DB"/>
    <w:rsid w:val="00BF08DF"/>
    <w:rsid w:val="00BF4184"/>
    <w:rsid w:val="00C0601E"/>
    <w:rsid w:val="00C31D30"/>
    <w:rsid w:val="00CD6E39"/>
    <w:rsid w:val="00CF6E91"/>
    <w:rsid w:val="00D85B68"/>
    <w:rsid w:val="00DA06C8"/>
    <w:rsid w:val="00DB4BB0"/>
    <w:rsid w:val="00E330BF"/>
    <w:rsid w:val="00E6004D"/>
    <w:rsid w:val="00E7556D"/>
    <w:rsid w:val="00E81978"/>
    <w:rsid w:val="00EC2EC9"/>
    <w:rsid w:val="00EC66B1"/>
    <w:rsid w:val="00ED203B"/>
    <w:rsid w:val="00ED24D2"/>
    <w:rsid w:val="00F305E1"/>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494D4"/>
  <w15:chartTrackingRefBased/>
  <w15:docId w15:val="{144B262B-1685-4293-8ABC-79423D88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926"/>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5B0926"/>
    <w:pPr>
      <w:spacing w:after="100"/>
    </w:pPr>
  </w:style>
  <w:style w:type="character" w:styleId="Hyperlink">
    <w:name w:val="Hyperlink"/>
    <w:basedOn w:val="DefaultParagraphFont"/>
    <w:uiPriority w:val="99"/>
    <w:unhideWhenUsed/>
    <w:rsid w:val="005B0926"/>
    <w:rPr>
      <w:color w:val="5F5F5F" w:themeColor="hyperlink"/>
      <w:u w:val="single"/>
    </w:rPr>
  </w:style>
  <w:style w:type="paragraph" w:styleId="TOC2">
    <w:name w:val="toc 2"/>
    <w:basedOn w:val="Normal"/>
    <w:next w:val="Normal"/>
    <w:autoRedefine/>
    <w:uiPriority w:val="39"/>
    <w:unhideWhenUsed/>
    <w:rsid w:val="005B0926"/>
    <w:pPr>
      <w:spacing w:after="100"/>
      <w:ind w:left="240"/>
    </w:pPr>
  </w:style>
  <w:style w:type="paragraph" w:styleId="TOC3">
    <w:name w:val="toc 3"/>
    <w:basedOn w:val="Normal"/>
    <w:next w:val="Normal"/>
    <w:autoRedefine/>
    <w:uiPriority w:val="39"/>
    <w:unhideWhenUsed/>
    <w:rsid w:val="005B092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60301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Kalubowil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9A963348F7436B8B69DB5A7956AFCF"/>
        <w:category>
          <w:name w:val="General"/>
          <w:gallery w:val="placeholder"/>
        </w:category>
        <w:types>
          <w:type w:val="bbPlcHdr"/>
        </w:types>
        <w:behaviors>
          <w:behavior w:val="content"/>
        </w:behaviors>
        <w:guid w:val="{004010A8-35B1-446E-ACC4-AF5C63191F33}"/>
      </w:docPartPr>
      <w:docPartBody>
        <w:p w:rsidR="001571DC" w:rsidRDefault="003A7362">
          <w:pPr>
            <w:pStyle w:val="9B9A963348F7436B8B69DB5A7956AFCF"/>
          </w:pPr>
          <w:r w:rsidRPr="005D3A03">
            <w:t>Figures title:</w:t>
          </w:r>
        </w:p>
      </w:docPartBody>
    </w:docPart>
    <w:docPart>
      <w:docPartPr>
        <w:name w:val="8578DB603046450FAB86F9B350576B21"/>
        <w:category>
          <w:name w:val="General"/>
          <w:gallery w:val="placeholder"/>
        </w:category>
        <w:types>
          <w:type w:val="bbPlcHdr"/>
        </w:types>
        <w:behaviors>
          <w:behavior w:val="content"/>
        </w:behaviors>
        <w:guid w:val="{3ED44753-7543-48F1-88E9-60EAC351B310}"/>
      </w:docPartPr>
      <w:docPartBody>
        <w:p w:rsidR="001571DC" w:rsidRDefault="003A7362">
          <w:pPr>
            <w:pStyle w:val="8578DB603046450FAB86F9B350576B21"/>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EA6C1222C65E4F899F55EE9A844FC6DB"/>
        <w:category>
          <w:name w:val="General"/>
          <w:gallery w:val="placeholder"/>
        </w:category>
        <w:types>
          <w:type w:val="bbPlcHdr"/>
        </w:types>
        <w:behaviors>
          <w:behavior w:val="content"/>
        </w:behaviors>
        <w:guid w:val="{69BAA04E-418C-4D42-91C5-2CD8B38E9EF4}"/>
      </w:docPartPr>
      <w:docPartBody>
        <w:p w:rsidR="001571DC" w:rsidRDefault="00D45568" w:rsidP="00D45568">
          <w:pPr>
            <w:pStyle w:val="EA6C1222C65E4F899F55EE9A844FC6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68"/>
    <w:rsid w:val="001571DC"/>
    <w:rsid w:val="003A7362"/>
    <w:rsid w:val="003E2C60"/>
    <w:rsid w:val="009D0A06"/>
    <w:rsid w:val="00D4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38F746CE04C7E911D231AE005DA6D">
    <w:name w:val="C5638F746CE04C7E911D231AE005DA6D"/>
  </w:style>
  <w:style w:type="paragraph" w:customStyle="1" w:styleId="CC09BA9C10FA4F93BF2062E82D9D98B4">
    <w:name w:val="CC09BA9C10FA4F93BF2062E82D9D98B4"/>
  </w:style>
  <w:style w:type="paragraph" w:customStyle="1" w:styleId="93771C5E47F147528198D7FF049E2861">
    <w:name w:val="93771C5E47F147528198D7FF049E2861"/>
  </w:style>
  <w:style w:type="paragraph" w:customStyle="1" w:styleId="248EEF9C7402438B892CF278031DEC88">
    <w:name w:val="248EEF9C7402438B892CF278031DEC88"/>
  </w:style>
  <w:style w:type="paragraph" w:customStyle="1" w:styleId="5F7578E3FAAD46A298504D21256C20E8">
    <w:name w:val="5F7578E3FAAD46A298504D21256C20E8"/>
  </w:style>
  <w:style w:type="paragraph" w:customStyle="1" w:styleId="4EFFA8AFD5E34B3C81660FD91F5106C0">
    <w:name w:val="4EFFA8AFD5E34B3C81660FD91F5106C0"/>
  </w:style>
  <w:style w:type="character" w:styleId="Emphasis">
    <w:name w:val="Emphasis"/>
    <w:basedOn w:val="DefaultParagraphFont"/>
    <w:uiPriority w:val="4"/>
    <w:unhideWhenUsed/>
    <w:qFormat/>
    <w:rPr>
      <w:i/>
      <w:iCs/>
    </w:rPr>
  </w:style>
  <w:style w:type="paragraph" w:customStyle="1" w:styleId="A51DC23B9E40413EB0CBFB80B03F0ACC">
    <w:name w:val="A51DC23B9E40413EB0CBFB80B03F0ACC"/>
  </w:style>
  <w:style w:type="paragraph" w:customStyle="1" w:styleId="A170A44CF2BF4EC4ACD9BC1FBDE9EFAD">
    <w:name w:val="A170A44CF2BF4EC4ACD9BC1FBDE9EFAD"/>
  </w:style>
  <w:style w:type="paragraph" w:customStyle="1" w:styleId="94FB9439DC2341D3A9054B2661C4D10E">
    <w:name w:val="94FB9439DC2341D3A9054B2661C4D10E"/>
  </w:style>
  <w:style w:type="paragraph" w:customStyle="1" w:styleId="A5307170674943049344291D6ABE4F67">
    <w:name w:val="A5307170674943049344291D6ABE4F67"/>
  </w:style>
  <w:style w:type="paragraph" w:customStyle="1" w:styleId="DDD4B38329124A9BAC4F2C8BA70A2D8B">
    <w:name w:val="DDD4B38329124A9BAC4F2C8BA70A2D8B"/>
  </w:style>
  <w:style w:type="paragraph" w:customStyle="1" w:styleId="813AFB1272B7429D9182E8B0FFF3E936">
    <w:name w:val="813AFB1272B7429D9182E8B0FFF3E936"/>
  </w:style>
  <w:style w:type="paragraph" w:customStyle="1" w:styleId="6F41CA8B16F344E58EEFE0F2D41DBCC5">
    <w:name w:val="6F41CA8B16F344E58EEFE0F2D41DBCC5"/>
  </w:style>
  <w:style w:type="paragraph" w:customStyle="1" w:styleId="104FA288F8CA4AADAF41BE5D97297B8D">
    <w:name w:val="104FA288F8CA4AADAF41BE5D97297B8D"/>
  </w:style>
  <w:style w:type="paragraph" w:customStyle="1" w:styleId="ADEB00EB2935451CBB025A48D3AB0E3C">
    <w:name w:val="ADEB00EB2935451CBB025A48D3AB0E3C"/>
  </w:style>
  <w:style w:type="paragraph" w:customStyle="1" w:styleId="AE059EB7E8AA47D8BD56240C5D5205AC">
    <w:name w:val="AE059EB7E8AA47D8BD56240C5D5205AC"/>
  </w:style>
  <w:style w:type="paragraph" w:customStyle="1" w:styleId="B3670A29DBF245E0ADEEB905A7DF492D">
    <w:name w:val="B3670A29DBF245E0ADEEB905A7DF492D"/>
  </w:style>
  <w:style w:type="paragraph" w:customStyle="1" w:styleId="4080CA9E7E2B4EB3927F0A0F8A3FF5F2">
    <w:name w:val="4080CA9E7E2B4EB3927F0A0F8A3FF5F2"/>
  </w:style>
  <w:style w:type="paragraph" w:customStyle="1" w:styleId="9F83A59EC5614A80ABE665116AD36A76">
    <w:name w:val="9F83A59EC5614A80ABE665116AD36A76"/>
  </w:style>
  <w:style w:type="paragraph" w:customStyle="1" w:styleId="CCE2DF9F5E6244CFA34F0B645894A019">
    <w:name w:val="CCE2DF9F5E6244CFA34F0B645894A019"/>
  </w:style>
  <w:style w:type="paragraph" w:customStyle="1" w:styleId="7A9935CD02664AF6A3827C09C341CD00">
    <w:name w:val="7A9935CD02664AF6A3827C09C341CD00"/>
  </w:style>
  <w:style w:type="paragraph" w:customStyle="1" w:styleId="2FE628A4F90E43F195584B16B02957C2">
    <w:name w:val="2FE628A4F90E43F195584B16B02957C2"/>
  </w:style>
  <w:style w:type="paragraph" w:customStyle="1" w:styleId="1D013329F2534D8184DFD58CDB1662DB">
    <w:name w:val="1D013329F2534D8184DFD58CDB1662DB"/>
  </w:style>
  <w:style w:type="paragraph" w:customStyle="1" w:styleId="04484930E31B413692661C173A7B8EB3">
    <w:name w:val="04484930E31B413692661C173A7B8EB3"/>
  </w:style>
  <w:style w:type="paragraph" w:customStyle="1" w:styleId="C083DA34FE4D40AF8B6D69F73DB0BD73">
    <w:name w:val="C083DA34FE4D40AF8B6D69F73DB0BD73"/>
  </w:style>
  <w:style w:type="paragraph" w:customStyle="1" w:styleId="F7A821CB342949A5B4E5B313C8F7231F">
    <w:name w:val="F7A821CB342949A5B4E5B313C8F7231F"/>
  </w:style>
  <w:style w:type="paragraph" w:customStyle="1" w:styleId="D57FD32D29774AAFA645C7250C51015D">
    <w:name w:val="D57FD32D29774AAFA645C7250C51015D"/>
  </w:style>
  <w:style w:type="paragraph" w:customStyle="1" w:styleId="41771DB16DBA4B39BAAE8B73857EF9D3">
    <w:name w:val="41771DB16DBA4B39BAAE8B73857EF9D3"/>
  </w:style>
  <w:style w:type="paragraph" w:customStyle="1" w:styleId="605B34E77F4D4558B68D14A9E132A2BC">
    <w:name w:val="605B34E77F4D4558B68D14A9E132A2BC"/>
  </w:style>
  <w:style w:type="paragraph" w:customStyle="1" w:styleId="49865E5D80074D9BBEEA72737EC7696C">
    <w:name w:val="49865E5D80074D9BBEEA72737EC7696C"/>
  </w:style>
  <w:style w:type="paragraph" w:customStyle="1" w:styleId="58FC50403173473DAE708D81E25F3FDE">
    <w:name w:val="58FC50403173473DAE708D81E25F3FDE"/>
  </w:style>
  <w:style w:type="paragraph" w:customStyle="1" w:styleId="D2B211A45A25478FAD1E770731E325F5">
    <w:name w:val="D2B211A45A25478FAD1E770731E325F5"/>
  </w:style>
  <w:style w:type="paragraph" w:customStyle="1" w:styleId="46665C465E094F41A033713E40896E43">
    <w:name w:val="46665C465E094F41A033713E40896E43"/>
  </w:style>
  <w:style w:type="paragraph" w:customStyle="1" w:styleId="33B130BE5CAD498BBECBDFAA4081F54E">
    <w:name w:val="33B130BE5CAD498BBECBDFAA4081F54E"/>
  </w:style>
  <w:style w:type="paragraph" w:customStyle="1" w:styleId="82E13F1CBCCC4354868CE43A68CE2AC2">
    <w:name w:val="82E13F1CBCCC4354868CE43A68CE2AC2"/>
  </w:style>
  <w:style w:type="paragraph" w:customStyle="1" w:styleId="B6CC6AE0BFA044DF92AFC520DCB1AD93">
    <w:name w:val="B6CC6AE0BFA044DF92AFC520DCB1AD93"/>
  </w:style>
  <w:style w:type="paragraph" w:customStyle="1" w:styleId="A913B3F234AD4E5BBE70B33FE3F115D8">
    <w:name w:val="A913B3F234AD4E5BBE70B33FE3F115D8"/>
  </w:style>
  <w:style w:type="paragraph" w:customStyle="1" w:styleId="7F9DBA00F2494D05B09D3A2B7E47EDA0">
    <w:name w:val="7F9DBA00F2494D05B09D3A2B7E47EDA0"/>
  </w:style>
  <w:style w:type="paragraph" w:customStyle="1" w:styleId="9DCE8A7EC5B540DA9421652671546906">
    <w:name w:val="9DCE8A7EC5B540DA9421652671546906"/>
  </w:style>
  <w:style w:type="paragraph" w:customStyle="1" w:styleId="AAADE14FFA0F42BFA3A7AE00744BEEB9">
    <w:name w:val="AAADE14FFA0F42BFA3A7AE00744BEEB9"/>
  </w:style>
  <w:style w:type="paragraph" w:customStyle="1" w:styleId="6A716ED839DD4D04B5BFE6430C48DF42">
    <w:name w:val="6A716ED839DD4D04B5BFE6430C48DF42"/>
  </w:style>
  <w:style w:type="paragraph" w:customStyle="1" w:styleId="F080ED78AAF84DD9A387BD869A8A9023">
    <w:name w:val="F080ED78AAF84DD9A387BD869A8A9023"/>
  </w:style>
  <w:style w:type="paragraph" w:customStyle="1" w:styleId="94B29ECFEC3B4F82B8BBCF00FD3BF245">
    <w:name w:val="94B29ECFEC3B4F82B8BBCF00FD3BF245"/>
  </w:style>
  <w:style w:type="paragraph" w:customStyle="1" w:styleId="44F387A7878B4A03BC9AB63246F7C90F">
    <w:name w:val="44F387A7878B4A03BC9AB63246F7C90F"/>
  </w:style>
  <w:style w:type="paragraph" w:customStyle="1" w:styleId="8CD6264EAF6E4921B46EA755A2A7AFE3">
    <w:name w:val="8CD6264EAF6E4921B46EA755A2A7AFE3"/>
  </w:style>
  <w:style w:type="paragraph" w:customStyle="1" w:styleId="2E84729A74F74F89AFF46286476470E6">
    <w:name w:val="2E84729A74F74F89AFF46286476470E6"/>
  </w:style>
  <w:style w:type="paragraph" w:customStyle="1" w:styleId="65684E570F66457CAA67C13DCFE06AA0">
    <w:name w:val="65684E570F66457CAA67C13DCFE06AA0"/>
  </w:style>
  <w:style w:type="paragraph" w:customStyle="1" w:styleId="CAC254033B074277AF4B1E057744A676">
    <w:name w:val="CAC254033B074277AF4B1E057744A676"/>
  </w:style>
  <w:style w:type="paragraph" w:customStyle="1" w:styleId="B66DE9F2711A4D449F7DA8413E3E3A06">
    <w:name w:val="B66DE9F2711A4D449F7DA8413E3E3A06"/>
  </w:style>
  <w:style w:type="paragraph" w:customStyle="1" w:styleId="46D98ECBA591405CA16E5C942D357914">
    <w:name w:val="46D98ECBA591405CA16E5C942D357914"/>
  </w:style>
  <w:style w:type="paragraph" w:customStyle="1" w:styleId="43E1A5BCCD6244C8BC11FD8E713B2DC1">
    <w:name w:val="43E1A5BCCD6244C8BC11FD8E713B2DC1"/>
  </w:style>
  <w:style w:type="paragraph" w:customStyle="1" w:styleId="94AD554699DB42ECA8B341EFD79AFA25">
    <w:name w:val="94AD554699DB42ECA8B341EFD79AFA25"/>
  </w:style>
  <w:style w:type="paragraph" w:customStyle="1" w:styleId="202F538C1B7E4580ACBE70CAD21F6C81">
    <w:name w:val="202F538C1B7E4580ACBE70CAD21F6C81"/>
  </w:style>
  <w:style w:type="paragraph" w:customStyle="1" w:styleId="DF42DA3EC5F641AA978CA3A928F3ABCF">
    <w:name w:val="DF42DA3EC5F641AA978CA3A928F3ABCF"/>
  </w:style>
  <w:style w:type="paragraph" w:customStyle="1" w:styleId="682DCACC8D074257B1BF74DF304809B8">
    <w:name w:val="682DCACC8D074257B1BF74DF304809B8"/>
  </w:style>
  <w:style w:type="paragraph" w:customStyle="1" w:styleId="0A42F8E684B049E4957212AB7EB4E99E">
    <w:name w:val="0A42F8E684B049E4957212AB7EB4E99E"/>
  </w:style>
  <w:style w:type="paragraph" w:customStyle="1" w:styleId="17E304EE96F44C7495FB5B676E7F4CC9">
    <w:name w:val="17E304EE96F44C7495FB5B676E7F4CC9"/>
  </w:style>
  <w:style w:type="paragraph" w:customStyle="1" w:styleId="80181D796B904C36985332AE168AF5C9">
    <w:name w:val="80181D796B904C36985332AE168AF5C9"/>
  </w:style>
  <w:style w:type="paragraph" w:customStyle="1" w:styleId="147B787DF372472682BF91C7A4235B8A">
    <w:name w:val="147B787DF372472682BF91C7A4235B8A"/>
  </w:style>
  <w:style w:type="paragraph" w:customStyle="1" w:styleId="79118BBE3C744B18A8E974258BF42C2C">
    <w:name w:val="79118BBE3C744B18A8E974258BF42C2C"/>
  </w:style>
  <w:style w:type="paragraph" w:customStyle="1" w:styleId="B2E10793F3BC44F8B3DCA7EBBE4AC6DD">
    <w:name w:val="B2E10793F3BC44F8B3DCA7EBBE4AC6DD"/>
  </w:style>
  <w:style w:type="paragraph" w:customStyle="1" w:styleId="9B9A963348F7436B8B69DB5A7956AFCF">
    <w:name w:val="9B9A963348F7436B8B69DB5A7956AFCF"/>
  </w:style>
  <w:style w:type="paragraph" w:customStyle="1" w:styleId="8578DB603046450FAB86F9B350576B21">
    <w:name w:val="8578DB603046450FAB86F9B350576B21"/>
  </w:style>
  <w:style w:type="paragraph" w:customStyle="1" w:styleId="EA6C1222C65E4F899F55EE9A844FC6DB">
    <w:name w:val="EA6C1222C65E4F899F55EE9A844FC6DB"/>
    <w:rsid w:val="00D45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Empirical comparison between Artificial neural NETWORK REGRESSION model &amp; MULTIPLE linear regression model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D82E8-1ED8-40A8-8947-C968FB5FD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416</TotalTime>
  <Pages>7</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Assignment IV– Individual Take Home Assignment</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IV– Individual Take Home Assignment</dc:title>
  <dc:subject/>
  <dc:creator>Rahul Kalubowila</dc:creator>
  <cp:keywords/>
  <dc:description/>
  <cp:lastModifiedBy>Rahul Kalubowila</cp:lastModifiedBy>
  <cp:revision>14</cp:revision>
  <dcterms:created xsi:type="dcterms:W3CDTF">2020-02-26T18:53:00Z</dcterms:created>
  <dcterms:modified xsi:type="dcterms:W3CDTF">2020-02-28T05:30:00Z</dcterms:modified>
</cp:coreProperties>
</file>